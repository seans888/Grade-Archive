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EDF8C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1C0753" wp14:editId="0F51DC4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F1B8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057FEAC7" w14:textId="77777777" w:rsidR="00AC1680" w:rsidRDefault="00B373F4" w:rsidP="00AC1680">
      <w:pPr>
        <w:spacing w:before="120" w:after="120"/>
        <w:jc w:val="center"/>
      </w:pPr>
      <w:r>
        <w:pict w14:anchorId="527BB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75E79FC" w14:textId="4ECE56D0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925BB">
        <w:rPr>
          <w:rFonts w:cs="Arial"/>
          <w:b/>
          <w:sz w:val="22"/>
          <w:szCs w:val="22"/>
        </w:rPr>
        <w:t xml:space="preserve"> Grade Archive System</w:t>
      </w:r>
      <w:r w:rsidRPr="00F94D33">
        <w:rPr>
          <w:rFonts w:cs="Arial"/>
          <w:sz w:val="22"/>
          <w:szCs w:val="22"/>
        </w:rPr>
        <w:tab/>
      </w:r>
    </w:p>
    <w:p w14:paraId="1E7A7A09" w14:textId="781CBC2A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B14A5">
        <w:rPr>
          <w:rFonts w:cs="Arial"/>
          <w:sz w:val="22"/>
          <w:szCs w:val="22"/>
        </w:rPr>
        <w:t xml:space="preserve"> School of Computing and Information Security</w:t>
      </w:r>
    </w:p>
    <w:p w14:paraId="5BA87BAB" w14:textId="4713E2E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6B14A5">
        <w:rPr>
          <w:rFonts w:cs="Arial"/>
          <w:sz w:val="22"/>
          <w:szCs w:val="22"/>
        </w:rPr>
        <w:t>Public School</w:t>
      </w:r>
    </w:p>
    <w:p w14:paraId="699D2523" w14:textId="7874A756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</w:p>
    <w:p w14:paraId="4CA69DA2" w14:textId="77777777" w:rsidR="00AC1680" w:rsidRDefault="006D6C31" w:rsidP="00AC1680">
      <w:pPr>
        <w:spacing w:before="240" w:after="240"/>
        <w:jc w:val="center"/>
      </w:pPr>
      <w:r>
        <w:pict w14:anchorId="6F846DB2">
          <v:shape id="_x0000_i1026" type="#_x0000_t75" style="width:6in;height:7.2pt" o:hrpct="0" o:hralign="center" o:hr="t">
            <v:imagedata r:id="rId8" o:title="BD10290_"/>
          </v:shape>
        </w:pict>
      </w:r>
    </w:p>
    <w:p w14:paraId="2EFA3B9A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6EC43484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CD3E10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CD2D1B6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0FBE9949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781FA077" w14:textId="14925196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Patrick </w:t>
            </w:r>
            <w:proofErr w:type="spellStart"/>
            <w:r>
              <w:rPr>
                <w:rFonts w:cs="Arial"/>
                <w:sz w:val="20"/>
              </w:rPr>
              <w:t>Cedie</w:t>
            </w:r>
            <w:proofErr w:type="spellEnd"/>
            <w:r>
              <w:rPr>
                <w:rFonts w:cs="Arial"/>
                <w:sz w:val="20"/>
              </w:rPr>
              <w:t xml:space="preserve"> Adriano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05BE073" w14:textId="4A82D936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5A2E821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1E0B4297" w14:textId="603AD90F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Mark Justine </w:t>
            </w:r>
            <w:proofErr w:type="spellStart"/>
            <w:r>
              <w:rPr>
                <w:rFonts w:cs="Arial"/>
                <w:sz w:val="20"/>
              </w:rPr>
              <w:t>Apit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31064FC2" w14:textId="5E95BA48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 w14:paraId="1B0E711B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541AA89" w14:textId="4F8B5DBA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 Fonacier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3381F1E" w14:textId="16C1BB1C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14:paraId="1415DCEC" w14:textId="77777777" w:rsidR="004C4A05" w:rsidRPr="004656E5" w:rsidRDefault="004C4A05"/>
    <w:p w14:paraId="25C918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347D29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2EBD2337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8FCCA7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04F06777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5BDFC1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5382D62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40BEDABE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74DA7CD8" w14:textId="5B1691AF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06/13/18</w:t>
            </w:r>
          </w:p>
        </w:tc>
        <w:tc>
          <w:tcPr>
            <w:tcW w:w="1980" w:type="dxa"/>
          </w:tcPr>
          <w:p w14:paraId="7CF451CB" w14:textId="1FEB6C97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Patrick </w:t>
            </w:r>
            <w:proofErr w:type="spellStart"/>
            <w:r>
              <w:rPr>
                <w:rFonts w:cs="Arial"/>
                <w:sz w:val="20"/>
              </w:rPr>
              <w:t>Cedie</w:t>
            </w:r>
            <w:proofErr w:type="spellEnd"/>
          </w:p>
        </w:tc>
        <w:tc>
          <w:tcPr>
            <w:tcW w:w="4140" w:type="dxa"/>
          </w:tcPr>
          <w:p w14:paraId="43F2C52B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158FEF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5D5EF767" w14:textId="39337BD3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14:paraId="1F4604B5" w14:textId="7E964B03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06/20/18</w:t>
            </w:r>
          </w:p>
        </w:tc>
        <w:tc>
          <w:tcPr>
            <w:tcW w:w="1980" w:type="dxa"/>
          </w:tcPr>
          <w:p w14:paraId="5C2F68DF" w14:textId="03456F4F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Patrick </w:t>
            </w:r>
            <w:proofErr w:type="spellStart"/>
            <w:r>
              <w:rPr>
                <w:rFonts w:cs="Arial"/>
                <w:sz w:val="20"/>
              </w:rPr>
              <w:t>Cedie</w:t>
            </w:r>
            <w:proofErr w:type="spellEnd"/>
          </w:p>
        </w:tc>
        <w:tc>
          <w:tcPr>
            <w:tcW w:w="4140" w:type="dxa"/>
          </w:tcPr>
          <w:p w14:paraId="553962CB" w14:textId="553D23B6" w:rsidR="007845AF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Proposed Use Case &amp; Event Table Creation</w:t>
            </w:r>
          </w:p>
        </w:tc>
      </w:tr>
      <w:tr w:rsidR="003F4995" w:rsidRPr="003557E7" w14:paraId="46CCA5D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4DE5939E" w14:textId="7C0F7886" w:rsidR="003F4995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14:paraId="7B5CF25B" w14:textId="7EFC49D6" w:rsidR="003F4995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06/27/18</w:t>
            </w:r>
          </w:p>
        </w:tc>
        <w:tc>
          <w:tcPr>
            <w:tcW w:w="1980" w:type="dxa"/>
          </w:tcPr>
          <w:p w14:paraId="4CBB85B5" w14:textId="77777777" w:rsidR="003F4995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Patrick </w:t>
            </w:r>
            <w:proofErr w:type="spellStart"/>
            <w:r>
              <w:rPr>
                <w:rFonts w:cs="Arial"/>
                <w:sz w:val="20"/>
              </w:rPr>
              <w:t>Cedie</w:t>
            </w:r>
            <w:proofErr w:type="spellEnd"/>
          </w:p>
          <w:p w14:paraId="024C01E0" w14:textId="77777777" w:rsidR="00953191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</w:t>
            </w:r>
          </w:p>
          <w:p w14:paraId="37CA84B8" w14:textId="6303F2FF" w:rsidR="00953191" w:rsidRPr="003557E7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</w:t>
            </w:r>
          </w:p>
        </w:tc>
        <w:tc>
          <w:tcPr>
            <w:tcW w:w="4140" w:type="dxa"/>
          </w:tcPr>
          <w:p w14:paraId="0EDB13DD" w14:textId="39B060EB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Full Use Case </w:t>
            </w:r>
            <w:r w:rsidR="00953191">
              <w:rPr>
                <w:rFonts w:cs="Arial"/>
                <w:sz w:val="20"/>
              </w:rPr>
              <w:t>Description</w:t>
            </w:r>
          </w:p>
          <w:p w14:paraId="39583A1E" w14:textId="25823294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14:paraId="79EB91D1" w14:textId="77777777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14:paraId="05D70908" w14:textId="77777777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 Flow Diagram - Level 0</w:t>
            </w:r>
          </w:p>
          <w:p w14:paraId="6F5263D4" w14:textId="2FAB1E2D" w:rsidR="003F4995" w:rsidRPr="003557E7" w:rsidRDefault="00953191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 Level Diagram</w:t>
            </w:r>
          </w:p>
        </w:tc>
      </w:tr>
      <w:tr w:rsidR="00E5037C" w:rsidRPr="003557E7" w14:paraId="044306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605D998A" w14:textId="0C4BCF20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14:paraId="01D838A0" w14:textId="1952DBBB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07/03/18</w:t>
            </w:r>
          </w:p>
        </w:tc>
        <w:tc>
          <w:tcPr>
            <w:tcW w:w="1980" w:type="dxa"/>
          </w:tcPr>
          <w:p w14:paraId="44DFB32D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14:paraId="3333B3DA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14:paraId="63C54746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14:paraId="28F3E3D8" w14:textId="11D998BD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Patrick </w:t>
            </w:r>
            <w:proofErr w:type="spellStart"/>
            <w:r>
              <w:rPr>
                <w:rFonts w:cs="Arial"/>
                <w:sz w:val="20"/>
              </w:rPr>
              <w:t>Cedie</w:t>
            </w:r>
            <w:proofErr w:type="spellEnd"/>
          </w:p>
          <w:p w14:paraId="003922EC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</w:t>
            </w:r>
          </w:p>
          <w:p w14:paraId="5F00FE68" w14:textId="7FB3C5BA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</w:t>
            </w:r>
          </w:p>
        </w:tc>
        <w:tc>
          <w:tcPr>
            <w:tcW w:w="4140" w:type="dxa"/>
          </w:tcPr>
          <w:p w14:paraId="1A3D658D" w14:textId="6D5BF3D5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Use Case Diagram</w:t>
            </w:r>
          </w:p>
          <w:p w14:paraId="058A7921" w14:textId="1C6999C9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  <w:p w14:paraId="2DEAC6D3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Entity Relationship Diagram</w:t>
            </w:r>
          </w:p>
          <w:p w14:paraId="5AA384BA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Activity Diagram</w:t>
            </w:r>
          </w:p>
          <w:p w14:paraId="4F8BB513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Object Diagram</w:t>
            </w:r>
          </w:p>
          <w:p w14:paraId="4682C137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Events Table</w:t>
            </w:r>
          </w:p>
          <w:p w14:paraId="442CC309" w14:textId="0CFCDF2C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Full Use Case Description</w:t>
            </w:r>
          </w:p>
        </w:tc>
      </w:tr>
      <w:tr w:rsidR="00E5037C" w:rsidRPr="003557E7" w14:paraId="2F4AC6D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45FF56C1" w14:textId="3B2C460A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14:paraId="6FB000CD" w14:textId="2967C7F8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07/11/18</w:t>
            </w:r>
          </w:p>
        </w:tc>
        <w:tc>
          <w:tcPr>
            <w:tcW w:w="1980" w:type="dxa"/>
          </w:tcPr>
          <w:p w14:paraId="539B0379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Patrick </w:t>
            </w:r>
            <w:proofErr w:type="spellStart"/>
            <w:r>
              <w:rPr>
                <w:rFonts w:cs="Arial"/>
                <w:sz w:val="20"/>
              </w:rPr>
              <w:t>Cedie</w:t>
            </w:r>
            <w:proofErr w:type="spellEnd"/>
          </w:p>
          <w:p w14:paraId="332A7994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</w:t>
            </w:r>
          </w:p>
          <w:p w14:paraId="4E1BBEBE" w14:textId="21586475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</w:t>
            </w:r>
          </w:p>
        </w:tc>
        <w:tc>
          <w:tcPr>
            <w:tcW w:w="4140" w:type="dxa"/>
          </w:tcPr>
          <w:p w14:paraId="30B05D8D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14:paraId="475B6234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 Flow Diagram – Child Diagrams</w:t>
            </w:r>
          </w:p>
          <w:p w14:paraId="5D8DEE7B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Use Case Diagram</w:t>
            </w:r>
          </w:p>
          <w:p w14:paraId="18BE22A2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Class Diagram</w:t>
            </w:r>
          </w:p>
          <w:p w14:paraId="19716C0C" w14:textId="44CFAEE9" w:rsidR="00E5037C" w:rsidRP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Entity Relationship Diagram</w:t>
            </w:r>
          </w:p>
        </w:tc>
      </w:tr>
    </w:tbl>
    <w:p w14:paraId="340208AF" w14:textId="77777777" w:rsidR="007845AF" w:rsidRPr="00BE141E" w:rsidRDefault="007845AF" w:rsidP="007845AF"/>
    <w:p w14:paraId="4D13FF89" w14:textId="77777777" w:rsidR="007845AF" w:rsidRDefault="007845AF" w:rsidP="007845AF"/>
    <w:p w14:paraId="133EFC12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7258F516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59BF2FD2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69A7B9C" w14:textId="77777777" w:rsidR="00080D2B" w:rsidRDefault="006D6C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3F84CDDD" w14:textId="77777777" w:rsidR="00080D2B" w:rsidRDefault="006D6C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4DA67FB" w14:textId="77777777" w:rsidR="00080D2B" w:rsidRDefault="006D6C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9D3FA14" w14:textId="77777777" w:rsidR="00080D2B" w:rsidRDefault="006D6C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442D8857" w14:textId="77777777" w:rsidR="00080D2B" w:rsidRDefault="006D6C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21D4387D" w14:textId="77777777" w:rsidR="00080D2B" w:rsidRDefault="006D6C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87E6CE" w14:textId="77777777" w:rsidR="00080D2B" w:rsidRDefault="006D6C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9AE4D0C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1ECE8187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14:paraId="734BEC69" w14:textId="77777777"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14:paraId="42B96637" w14:textId="77777777" w:rsidR="00461730" w:rsidRPr="00461730" w:rsidRDefault="00461730" w:rsidP="004A7483">
      <w:pPr>
        <w:rPr>
          <w:rFonts w:cs="Arial"/>
        </w:rPr>
      </w:pPr>
    </w:p>
    <w:p w14:paraId="5D931F60" w14:textId="77777777"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14:paraId="70278615" w14:textId="77777777" w:rsidR="003A1956" w:rsidRDefault="00B373F4" w:rsidP="003A1956">
      <w:pPr>
        <w:spacing w:before="240" w:after="240"/>
        <w:jc w:val="center"/>
      </w:pPr>
      <w:r>
        <w:pict w14:anchorId="4671383B">
          <v:shape id="_x0000_i1027" type="#_x0000_t75" style="width:6in;height:7.2pt" o:hrpct="0" o:hralign="center" o:hr="t">
            <v:imagedata r:id="rId8" o:title="BD10290_"/>
          </v:shape>
        </w:pict>
      </w:r>
    </w:p>
    <w:p w14:paraId="374FB629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14:paraId="080C1758" w14:textId="77777777"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14:paraId="52E83348" w14:textId="77777777"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14:paraId="3104205B" w14:textId="77777777"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14:paraId="065A1CAD" w14:textId="77777777"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14:paraId="4A0AD59D" w14:textId="77777777"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14:paraId="1CB1CDCA" w14:textId="77777777"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14:paraId="6C308B7B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14:paraId="1D63EA5E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14:paraId="1D22D538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14:paraId="5C5A7A3E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14:paraId="16107F82" w14:textId="77777777"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E159B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11F84FAF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100B9C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1DFD6C2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1E2AFECB" w14:textId="213C3C8B" w:rsidR="009435EB" w:rsidRPr="009435EB" w:rsidRDefault="00953191" w:rsidP="009435EB">
            <w:pPr>
              <w:spacing w:before="40" w:after="40"/>
            </w:pPr>
            <w:r>
              <w:t xml:space="preserve">Patrick </w:t>
            </w:r>
            <w:proofErr w:type="spellStart"/>
            <w:r>
              <w:t>Cedie</w:t>
            </w:r>
            <w:proofErr w:type="spellEnd"/>
          </w:p>
        </w:tc>
        <w:tc>
          <w:tcPr>
            <w:tcW w:w="2680" w:type="dxa"/>
            <w:vAlign w:val="top"/>
          </w:tcPr>
          <w:p w14:paraId="727D776D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525B8DF4" w14:textId="66A4983A" w:rsidR="00840033" w:rsidRPr="009435EB" w:rsidRDefault="00953191" w:rsidP="009435EB">
            <w:pPr>
              <w:spacing w:before="40" w:after="40"/>
            </w:pPr>
            <w:r>
              <w:t>0</w:t>
            </w:r>
            <w:r w:rsidR="00E5037C">
              <w:t>7</w:t>
            </w:r>
            <w:r>
              <w:t>/1</w:t>
            </w:r>
            <w:r w:rsidR="00E5037C">
              <w:t>7</w:t>
            </w:r>
            <w:r>
              <w:t>/18</w:t>
            </w:r>
          </w:p>
        </w:tc>
        <w:tc>
          <w:tcPr>
            <w:tcW w:w="3020" w:type="dxa"/>
            <w:vAlign w:val="top"/>
          </w:tcPr>
          <w:p w14:paraId="1D619F23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4522BEDB" w14:textId="6E55BA63" w:rsidR="00840033" w:rsidRPr="00A951FF" w:rsidRDefault="0095319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E5037C">
              <w:t>7</w:t>
            </w:r>
            <w:r>
              <w:t>/1</w:t>
            </w:r>
            <w:r w:rsidR="00E5037C">
              <w:t>1</w:t>
            </w:r>
            <w:r>
              <w:t>/18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 w14:paraId="363D79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E4593D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14:paraId="1A4077B7" w14:textId="77777777" w:rsidR="009435EB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</w:tc>
      </w:tr>
      <w:tr w:rsidR="00F36D60" w:rsidRPr="00C13EAB" w14:paraId="03659CC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6F66462B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33" w:name="Text12"/>
          <w:p w14:paraId="419EC7D9" w14:textId="77777777"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lastRenderedPageBreak/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 w14:paraId="41DBE8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C3C9366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1099F99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AEF9BB9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0536092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050A349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7390AF17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198F2E85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7E082562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541E5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4F858FE" w14:textId="31F2E17B" w:rsidR="009435EB" w:rsidRPr="00C13EAB" w:rsidRDefault="0095319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</w:t>
                  </w:r>
                  <w:r w:rsidR="00CC1559">
                    <w:t>S</w:t>
                  </w:r>
                  <w:r>
                    <w:t>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14:paraId="667AD659" w14:textId="5D3DE973" w:rsidR="009435EB" w:rsidRDefault="00CC1559" w:rsidP="00811B77">
                  <w:pPr>
                    <w:spacing w:before="40" w:after="40"/>
                  </w:pPr>
                  <w:r>
                    <w:t>06/13/18</w:t>
                  </w:r>
                </w:p>
              </w:tc>
              <w:tc>
                <w:tcPr>
                  <w:tcW w:w="1606" w:type="dxa"/>
                  <w:vAlign w:val="top"/>
                </w:tcPr>
                <w:p w14:paraId="117DF884" w14:textId="14488AB6" w:rsidR="009435EB" w:rsidRDefault="00CC155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28B38DD0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3E37826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51C7E71" w14:textId="409732AC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</w:t>
                  </w:r>
                </w:p>
              </w:tc>
              <w:tc>
                <w:tcPr>
                  <w:tcW w:w="1250" w:type="dxa"/>
                  <w:vAlign w:val="top"/>
                </w:tcPr>
                <w:p w14:paraId="212B8D8B" w14:textId="7061FE12" w:rsidR="009435EB" w:rsidRDefault="00CC1559" w:rsidP="00CD4105">
                  <w:pPr>
                    <w:spacing w:before="40" w:after="40"/>
                  </w:pPr>
                  <w:r>
                    <w:t>06/20/18</w:t>
                  </w:r>
                </w:p>
              </w:tc>
              <w:tc>
                <w:tcPr>
                  <w:tcW w:w="1606" w:type="dxa"/>
                  <w:vAlign w:val="top"/>
                </w:tcPr>
                <w:p w14:paraId="1EE1D4D5" w14:textId="1120CF38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58AE9FDB" w14:textId="5756365C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DBEB95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2928E32" w14:textId="5A41FB31" w:rsidR="009435EB" w:rsidRPr="00C13EAB" w:rsidRDefault="00CC155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Events Table, 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7B65F9C3" w14:textId="6194AEB3" w:rsidR="009435EB" w:rsidRDefault="00CC1559" w:rsidP="00811B77">
                  <w:pPr>
                    <w:spacing w:before="40" w:after="40"/>
                  </w:pPr>
                  <w:r>
                    <w:t>06/20/18</w:t>
                  </w:r>
                </w:p>
              </w:tc>
              <w:tc>
                <w:tcPr>
                  <w:tcW w:w="1606" w:type="dxa"/>
                  <w:vAlign w:val="top"/>
                </w:tcPr>
                <w:p w14:paraId="122BB9BC" w14:textId="50EFB697" w:rsidR="009435EB" w:rsidRDefault="00CC155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2811992" w14:textId="0A367C4A" w:rsidR="009435EB" w:rsidRPr="00C13EAB" w:rsidRDefault="00CC1559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533607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38D88357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415C2BC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F07C5F5" w14:textId="7260184E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Full 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14:paraId="68425252" w14:textId="3AEAC401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35CF99E" w14:textId="2C1CA28C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30E0F678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1306E62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08C831" w14:textId="17A263EE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53F4B12D" w14:textId="34511135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6D3E0015" w14:textId="67CB74E2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7E9625AE" w14:textId="2DD2728B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3C064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A078E47" w14:textId="43C3C0A3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2EEA0A1E" w14:textId="21B49C42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6392EFF2" w14:textId="6148685F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170C08F5" w14:textId="0B9938AC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C1559" w:rsidRPr="00C13EAB" w14:paraId="2159E53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6F359DF" w14:textId="335837A2" w:rsidR="00CC1559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 – Level 0</w:t>
                  </w:r>
                </w:p>
              </w:tc>
              <w:tc>
                <w:tcPr>
                  <w:tcW w:w="1250" w:type="dxa"/>
                  <w:vAlign w:val="top"/>
                </w:tcPr>
                <w:p w14:paraId="20CBA8C4" w14:textId="28DB5596" w:rsidR="00CC1559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40161822" w14:textId="6FBEC6D4" w:rsidR="00CC1559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2AA89B48" w14:textId="288ED72D" w:rsidR="00CC1559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3FD74633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14:paraId="7551026F" w14:textId="7412293D" w:rsidR="00E5037C" w:rsidRDefault="00E5037C" w:rsidP="00E5037C">
                  <w:pPr>
                    <w:spacing w:before="40" w:after="40"/>
                  </w:pPr>
                  <w:r w:rsidRPr="00C13EAB">
                    <w:t xml:space="preserve">Milestone </w:t>
                  </w:r>
                  <w:r>
                    <w:t>3</w:t>
                  </w:r>
                </w:p>
              </w:tc>
            </w:tr>
            <w:tr w:rsidR="00E5037C" w:rsidRPr="00C13EAB" w14:paraId="77562A1A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F0E18A9" w14:textId="2BB29D3E" w:rsidR="00E5037C" w:rsidRPr="00C13EAB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0AD4FE7D" w14:textId="156BA0BE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833B4E3" w14:textId="235B1F29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2AF3A23" w14:textId="79C72269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6944E5FD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1E8A13D" w14:textId="41E1765E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747E52E9" w14:textId="00786036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D3FA5DD" w14:textId="629CC67D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7DCAD471" w14:textId="0D951190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63B9B297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8841EDD" w14:textId="7ABA8064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Entity Relationship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0FA0D270" w14:textId="79A52837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7B5D779" w14:textId="5EBE72A7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06180D0F" w14:textId="244CBDF5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05847569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79B589D" w14:textId="3663ADA6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1DA377BF" w14:textId="0599F169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335A5D7" w14:textId="07AFFD98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5C27FF92" w14:textId="759BEFA5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5CA37646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FEDD5F4" w14:textId="3AA4FE9F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235BD2B" w14:textId="4A7CAF4D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52A6F80E" w14:textId="2C5DF7CA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871E54" w14:textId="2BF7B98E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3A4C2BAB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4A7E840" w14:textId="2B9CD3F0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Events Table</w:t>
                  </w:r>
                </w:p>
              </w:tc>
              <w:tc>
                <w:tcPr>
                  <w:tcW w:w="1250" w:type="dxa"/>
                  <w:vAlign w:val="top"/>
                </w:tcPr>
                <w:p w14:paraId="588593A0" w14:textId="53564310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177D39B1" w14:textId="2F57A15E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A1B099A" w14:textId="4FD663D8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60DA8BD9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9D2025E" w14:textId="095FA7E4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Full 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14:paraId="08B1C87D" w14:textId="168F2B3C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7650C19" w14:textId="0D7A5FC9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8DE6C2" w14:textId="2AB96455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06C6F103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14:paraId="3F825A17" w14:textId="6FC27794" w:rsidR="00E5037C" w:rsidRDefault="00E5037C" w:rsidP="00E5037C">
                  <w:pPr>
                    <w:spacing w:before="40" w:after="40"/>
                  </w:pPr>
                  <w:r w:rsidRPr="00C13EAB">
                    <w:t xml:space="preserve">Milestone </w:t>
                  </w:r>
                  <w:r>
                    <w:t>4</w:t>
                  </w:r>
                </w:p>
              </w:tc>
            </w:tr>
            <w:tr w:rsidR="00E5037C" w:rsidRPr="00C13EAB" w14:paraId="4762140C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32A6275" w14:textId="3FF452BC" w:rsidR="00E5037C" w:rsidRPr="00C13EAB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6C100C3A" w14:textId="2E654970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3EB1F239" w14:textId="6A92FC52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BA656F0" w14:textId="23E6C236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08A2C432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66599DA" w14:textId="475C8466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Diagrams – Child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62CC2546" w14:textId="1DFB15BC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4CBEC98B" w14:textId="2073DE91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E46AE8A" w14:textId="3BF8A022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71B5F736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958E974" w14:textId="14C27426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Use Case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7300F249" w14:textId="02FC4F51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065BD0FC" w14:textId="3429804A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0B6D0DC5" w14:textId="16F80D3F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01DFC7B0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62DD8D5" w14:textId="3762AB20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Class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7E452A6" w14:textId="076A7B9A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4D437A07" w14:textId="7BED34F2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0AD4293" w14:textId="03100B7A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47F85AED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162534" w14:textId="591EECB7" w:rsidR="00250095" w:rsidRDefault="00E5037C" w:rsidP="0025009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Entity Relationship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549E0206" w14:textId="13B3DE78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4CC07A9E" w14:textId="696258CB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0F2CE275" w14:textId="61F2A181" w:rsidR="00250095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50095" w:rsidRPr="00C13EAB" w14:paraId="70A4B790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1D9641B" w14:textId="13461091" w:rsidR="00250095" w:rsidRDefault="006B14A5" w:rsidP="0025009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250" w:type="dxa"/>
                  <w:vAlign w:val="top"/>
                </w:tcPr>
                <w:p w14:paraId="2BE23228" w14:textId="3E8A9C9E" w:rsidR="00250095" w:rsidRDefault="006B14A5" w:rsidP="00E5037C">
                  <w:pPr>
                    <w:spacing w:before="40" w:after="40"/>
                  </w:pPr>
                  <w:r>
                    <w:t>07/18/18</w:t>
                  </w:r>
                </w:p>
              </w:tc>
              <w:tc>
                <w:tcPr>
                  <w:tcW w:w="1606" w:type="dxa"/>
                  <w:vAlign w:val="top"/>
                </w:tcPr>
                <w:p w14:paraId="1FAAF3E9" w14:textId="05AD37C5" w:rsidR="00250095" w:rsidRDefault="006B14A5" w:rsidP="00E5037C">
                  <w:pPr>
                    <w:spacing w:before="40" w:after="40"/>
                  </w:pPr>
                  <w:r>
                    <w:t>15%</w:t>
                  </w:r>
                </w:p>
              </w:tc>
              <w:tc>
                <w:tcPr>
                  <w:tcW w:w="2557" w:type="dxa"/>
                  <w:vAlign w:val="top"/>
                </w:tcPr>
                <w:p w14:paraId="7C5C0124" w14:textId="1ED50BE4" w:rsidR="00250095" w:rsidRDefault="006B14A5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B14A5" w:rsidRPr="00C13EAB" w14:paraId="79F40C48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A230852" w14:textId="05CC97A6" w:rsidR="006B14A5" w:rsidRDefault="006B14A5" w:rsidP="006B14A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PowerPoint Presentation for Midterm Defense</w:t>
                  </w:r>
                </w:p>
              </w:tc>
              <w:tc>
                <w:tcPr>
                  <w:tcW w:w="1250" w:type="dxa"/>
                  <w:vAlign w:val="top"/>
                </w:tcPr>
                <w:p w14:paraId="2D03191E" w14:textId="3873B0AD" w:rsidR="006B14A5" w:rsidRDefault="006B14A5" w:rsidP="006B14A5">
                  <w:pPr>
                    <w:spacing w:before="40" w:after="40"/>
                  </w:pPr>
                  <w:r>
                    <w:t>07/18/18</w:t>
                  </w:r>
                </w:p>
              </w:tc>
              <w:tc>
                <w:tcPr>
                  <w:tcW w:w="1606" w:type="dxa"/>
                  <w:vAlign w:val="top"/>
                </w:tcPr>
                <w:p w14:paraId="6AE759F4" w14:textId="4F6FECEE" w:rsidR="006B14A5" w:rsidRDefault="006B14A5" w:rsidP="006B14A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872DF79" w14:textId="13E13B82" w:rsidR="006B14A5" w:rsidRDefault="006B14A5" w:rsidP="006B14A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B14A5" w:rsidRPr="00C13EAB" w14:paraId="5C84536D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2881281" w14:textId="10E3F164" w:rsidR="006B14A5" w:rsidRDefault="006B14A5" w:rsidP="006B14A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14:paraId="593AAB84" w14:textId="44C556DA" w:rsidR="006B14A5" w:rsidRDefault="006B14A5" w:rsidP="006B14A5">
                  <w:pPr>
                    <w:spacing w:before="40" w:after="40"/>
                  </w:pPr>
                  <w:r>
                    <w:t>07/25/18</w:t>
                  </w:r>
                </w:p>
              </w:tc>
              <w:tc>
                <w:tcPr>
                  <w:tcW w:w="1606" w:type="dxa"/>
                  <w:vAlign w:val="top"/>
                </w:tcPr>
                <w:p w14:paraId="3AD2B9D3" w14:textId="0EBF76E9" w:rsidR="006B14A5" w:rsidRDefault="006B14A5" w:rsidP="006B14A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14:paraId="412FA972" w14:textId="57B7C74E" w:rsidR="006B14A5" w:rsidRPr="006B14A5" w:rsidRDefault="006B14A5" w:rsidP="006B14A5">
                  <w:pPr>
                    <w:spacing w:before="40" w:after="40"/>
                    <w:rPr>
                      <w:b/>
                    </w:rPr>
                  </w:pPr>
                  <w:r w:rsidRPr="006B14A5">
                    <w:rPr>
                      <w:b/>
                    </w:rPr>
                    <w:t>[Behind Schedule]</w:t>
                  </w:r>
                </w:p>
              </w:tc>
            </w:tr>
            <w:tr w:rsidR="006B14A5" w:rsidRPr="00C13EAB" w14:paraId="5A86D135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B8174B5" w14:textId="13B03311" w:rsidR="006B14A5" w:rsidRDefault="006B14A5" w:rsidP="006B14A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Objectives</w:t>
                  </w:r>
                </w:p>
              </w:tc>
              <w:tc>
                <w:tcPr>
                  <w:tcW w:w="1250" w:type="dxa"/>
                  <w:vAlign w:val="top"/>
                </w:tcPr>
                <w:p w14:paraId="1067241D" w14:textId="15C9C1B0" w:rsidR="006B14A5" w:rsidRDefault="006B14A5" w:rsidP="006B14A5">
                  <w:pPr>
                    <w:spacing w:before="40" w:after="40"/>
                  </w:pPr>
                  <w:r>
                    <w:t>07/25/18</w:t>
                  </w:r>
                </w:p>
              </w:tc>
              <w:tc>
                <w:tcPr>
                  <w:tcW w:w="1606" w:type="dxa"/>
                  <w:vAlign w:val="top"/>
                </w:tcPr>
                <w:p w14:paraId="5FE136A3" w14:textId="4067CB87" w:rsidR="006B14A5" w:rsidRDefault="006B14A5" w:rsidP="006B14A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14:paraId="5DF9FDB4" w14:textId="2A88A74C" w:rsidR="006B14A5" w:rsidRDefault="006B14A5" w:rsidP="006B14A5">
                  <w:pPr>
                    <w:spacing w:before="40" w:after="40"/>
                  </w:pPr>
                  <w:r w:rsidRPr="006B14A5">
                    <w:rPr>
                      <w:b/>
                    </w:rPr>
                    <w:t>[Behind Schedule]</w:t>
                  </w:r>
                </w:p>
              </w:tc>
            </w:tr>
            <w:tr w:rsidR="006B14A5" w:rsidRPr="00C13EAB" w14:paraId="3AFFF59E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114D0E6" w14:textId="24462D4E" w:rsidR="006B14A5" w:rsidRDefault="006B14A5" w:rsidP="006B14A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Related Literature</w:t>
                  </w:r>
                </w:p>
              </w:tc>
              <w:tc>
                <w:tcPr>
                  <w:tcW w:w="1250" w:type="dxa"/>
                  <w:vAlign w:val="top"/>
                </w:tcPr>
                <w:p w14:paraId="169EB796" w14:textId="51B8B32E" w:rsidR="006B14A5" w:rsidRDefault="006B14A5" w:rsidP="006B14A5">
                  <w:pPr>
                    <w:spacing w:before="40" w:after="40"/>
                  </w:pPr>
                  <w:r>
                    <w:t>07/25/18</w:t>
                  </w:r>
                </w:p>
              </w:tc>
              <w:tc>
                <w:tcPr>
                  <w:tcW w:w="1606" w:type="dxa"/>
                  <w:vAlign w:val="top"/>
                </w:tcPr>
                <w:p w14:paraId="61F5B987" w14:textId="48DD8511" w:rsidR="006B14A5" w:rsidRDefault="006B14A5" w:rsidP="006B14A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14:paraId="2ADB52B0" w14:textId="7546B4FD" w:rsidR="006B14A5" w:rsidRDefault="006B14A5" w:rsidP="006B14A5">
                  <w:pPr>
                    <w:spacing w:before="40" w:after="40"/>
                  </w:pPr>
                  <w:r w:rsidRPr="006B14A5">
                    <w:rPr>
                      <w:b/>
                    </w:rPr>
                    <w:t>[Behind Schedule]</w:t>
                  </w:r>
                </w:p>
              </w:tc>
            </w:tr>
            <w:tr w:rsidR="006B14A5" w:rsidRPr="00C13EAB" w14:paraId="23EB12CB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7E7369" w14:textId="58B130CE" w:rsidR="006B14A5" w:rsidRDefault="006B14A5" w:rsidP="006B14A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14:paraId="761E41C8" w14:textId="0D2EC2B5" w:rsidR="006B14A5" w:rsidRDefault="006B14A5" w:rsidP="006B14A5">
                  <w:pPr>
                    <w:spacing w:before="40" w:after="40"/>
                  </w:pPr>
                  <w:r>
                    <w:t>08/03/18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01CE902B" w14:textId="45CF79DC" w:rsidR="006B14A5" w:rsidRDefault="00B373F4" w:rsidP="006B14A5">
                  <w:pPr>
                    <w:spacing w:before="40" w:after="40"/>
                  </w:pPr>
                  <w:r>
                    <w:t>50</w:t>
                  </w:r>
                  <w:bookmarkStart w:id="34" w:name="_GoBack"/>
                  <w:bookmarkEnd w:id="34"/>
                  <w:r w:rsidR="006B14A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6C7D747F" w14:textId="7CA0B0CB" w:rsidR="006B14A5" w:rsidRDefault="006B14A5" w:rsidP="006B14A5">
                  <w:pPr>
                    <w:spacing w:before="40" w:after="40"/>
                  </w:pPr>
                  <w:r w:rsidRPr="006B14A5">
                    <w:rPr>
                      <w:b/>
                    </w:rPr>
                    <w:t>[Behind Schedule]</w:t>
                  </w:r>
                </w:p>
              </w:tc>
            </w:tr>
          </w:tbl>
          <w:p w14:paraId="46C9AC18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 w14:paraId="10621DB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0339229B" w14:textId="77777777"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14:paraId="153FACB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14:paraId="41F136A0" w14:textId="77777777"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14:paraId="5DC9794F" w14:textId="77777777"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14:paraId="46D26464" w14:textId="77777777"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 w14:paraId="7CD489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54E8AC13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6FDD7A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7D1E3C86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C04E8E7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3367A216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29C1FA5D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1AE897F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9F4C6E9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EA1C3F6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3EE774BB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07604E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5AA6B2A9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20E5B2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7" w:name="Text18"/>
              <w:tc>
                <w:tcPr>
                  <w:tcW w:w="900" w:type="dxa"/>
                  <w:vAlign w:val="top"/>
                </w:tcPr>
                <w:p w14:paraId="3118B183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7"/>
                </w:p>
              </w:tc>
              <w:tc>
                <w:tcPr>
                  <w:tcW w:w="2806" w:type="dxa"/>
                  <w:vAlign w:val="top"/>
                </w:tcPr>
                <w:p w14:paraId="1B5EABE2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6185113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5E7F88E6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DB3B87E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B9AAEA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37DEB77D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76320023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773C34B9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5BBFA0B4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48F1BC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14:paraId="317AC9DE" w14:textId="77777777" w:rsidR="003A1956" w:rsidRDefault="00B373F4" w:rsidP="003A1956">
      <w:pPr>
        <w:spacing w:before="240" w:after="240"/>
        <w:jc w:val="center"/>
      </w:pPr>
      <w:r>
        <w:pict w14:anchorId="0086FEF0">
          <v:shape id="_x0000_i1028" type="#_x0000_t75" style="width:6in;height:7.2pt" o:hrpct="0" o:hralign="center" o:hr="t">
            <v:imagedata r:id="rId8" o:title="BD10290_"/>
          </v:shape>
        </w:pict>
      </w:r>
    </w:p>
    <w:p w14:paraId="4E9F14CD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14:paraId="47EDDD6E" w14:textId="2B2962C4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CC1559">
        <w:t xml:space="preserve">Patrick </w:t>
      </w:r>
      <w:proofErr w:type="spellStart"/>
      <w:r w:rsidR="00CC1559">
        <w:t>Cedie</w:t>
      </w:r>
      <w:proofErr w:type="spellEnd"/>
      <w:r w:rsidR="00CC1559">
        <w:t xml:space="preserve"> Adriano</w:t>
      </w:r>
    </w:p>
    <w:p w14:paraId="0B54A07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489C2D4D" w14:textId="77777777" w:rsidR="008E1BD5" w:rsidRDefault="008E1BD5" w:rsidP="008E1BD5">
      <w:pPr>
        <w:rPr>
          <w:rFonts w:cs="Arial"/>
        </w:rPr>
      </w:pPr>
    </w:p>
    <w:p w14:paraId="2A82AE6D" w14:textId="77777777" w:rsidR="00160B81" w:rsidRDefault="00160B81" w:rsidP="00160B81">
      <w:pPr>
        <w:spacing w:before="240"/>
      </w:pPr>
      <w:r w:rsidRPr="008E1BD5">
        <w:rPr>
          <w:b/>
        </w:rPr>
        <w:lastRenderedPageBreak/>
        <w:t>Approved by</w:t>
      </w:r>
      <w:r>
        <w:tab/>
      </w:r>
      <w:r w:rsidRPr="00274E4F">
        <w:t>__________________________________</w:t>
      </w:r>
    </w:p>
    <w:p w14:paraId="726A6210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7640F12D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347144CF" w14:textId="77777777" w:rsidR="008E1BD5" w:rsidRDefault="008E1BD5" w:rsidP="008E1BD5">
      <w:pPr>
        <w:pStyle w:val="FieldText"/>
        <w:ind w:firstLine="1440"/>
      </w:pPr>
      <w:r w:rsidRPr="00160B81">
        <w:t>Client Sponsor</w:t>
      </w:r>
    </w:p>
    <w:p w14:paraId="78697D9B" w14:textId="77777777" w:rsidR="00160B81" w:rsidRDefault="00160B81" w:rsidP="00160B81"/>
    <w:p w14:paraId="02049D4C" w14:textId="77777777" w:rsidR="003A1956" w:rsidRDefault="00B373F4" w:rsidP="003A1956">
      <w:pPr>
        <w:spacing w:before="240" w:after="240"/>
        <w:jc w:val="center"/>
      </w:pPr>
      <w:r>
        <w:pict w14:anchorId="55EEE5F3">
          <v:shape id="_x0000_i1029" type="#_x0000_t75" style="width:6in;height:7.2pt" o:hrpct="0" o:hralign="center" o:hr="t">
            <v:imagedata r:id="rId8" o:title="BD10290_"/>
          </v:shape>
        </w:pict>
      </w:r>
    </w:p>
    <w:bookmarkEnd w:id="41"/>
    <w:p w14:paraId="048673FB" w14:textId="198547A4" w:rsidR="003A1956" w:rsidRDefault="003A1956" w:rsidP="006B14A5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8A5FE" w14:textId="77777777" w:rsidR="006D6C31" w:rsidRDefault="006D6C31">
      <w:r>
        <w:separator/>
      </w:r>
    </w:p>
  </w:endnote>
  <w:endnote w:type="continuationSeparator" w:id="0">
    <w:p w14:paraId="6AD7ADB6" w14:textId="77777777" w:rsidR="006D6C31" w:rsidRDefault="006D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EDA90" w14:textId="7EAEBBB1" w:rsidR="00E5037C" w:rsidRPr="006E5963" w:rsidRDefault="00E5037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A1161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373F4">
      <w:rPr>
        <w:noProof/>
        <w:sz w:val="18"/>
        <w:szCs w:val="18"/>
      </w:rPr>
      <w:t>8/2/2018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25ADB" w14:textId="77777777" w:rsidR="00E5037C" w:rsidRPr="006E5963" w:rsidRDefault="00E5037C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38145202" w14:textId="77777777" w:rsidR="00E5037C" w:rsidRPr="006E5963" w:rsidRDefault="00E5037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7E9AF761" w14:textId="77777777" w:rsidR="00E5037C" w:rsidRPr="006E5963" w:rsidRDefault="00E5037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A0F37" w14:textId="77777777" w:rsidR="006D6C31" w:rsidRDefault="006D6C31">
      <w:r>
        <w:separator/>
      </w:r>
    </w:p>
  </w:footnote>
  <w:footnote w:type="continuationSeparator" w:id="0">
    <w:p w14:paraId="4F5446CA" w14:textId="77777777" w:rsidR="006D6C31" w:rsidRDefault="006D6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C1A14" w14:textId="77777777" w:rsidR="00E5037C" w:rsidRPr="006E5963" w:rsidRDefault="00E5037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62130BA" w14:textId="77777777" w:rsidR="00E5037C" w:rsidRPr="00D0286D" w:rsidRDefault="00E5037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95422B9"/>
    <w:multiLevelType w:val="hybridMultilevel"/>
    <w:tmpl w:val="7AC43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D153A5"/>
    <w:multiLevelType w:val="hybridMultilevel"/>
    <w:tmpl w:val="51F24BBE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8A"/>
    <w:rsid w:val="00014411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064B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0095"/>
    <w:rsid w:val="00251044"/>
    <w:rsid w:val="00256430"/>
    <w:rsid w:val="0026441A"/>
    <w:rsid w:val="00265D51"/>
    <w:rsid w:val="00274E4F"/>
    <w:rsid w:val="002753D4"/>
    <w:rsid w:val="002772CF"/>
    <w:rsid w:val="002903B1"/>
    <w:rsid w:val="00292E60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4995"/>
    <w:rsid w:val="00417E2E"/>
    <w:rsid w:val="00424139"/>
    <w:rsid w:val="004322F7"/>
    <w:rsid w:val="0044058B"/>
    <w:rsid w:val="0044143C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65F7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0968"/>
    <w:rsid w:val="00620BB0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14A5"/>
    <w:rsid w:val="006B6AFF"/>
    <w:rsid w:val="006C2875"/>
    <w:rsid w:val="006C60A6"/>
    <w:rsid w:val="006D53EE"/>
    <w:rsid w:val="006D6C31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144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3191"/>
    <w:rsid w:val="00955114"/>
    <w:rsid w:val="00957DC8"/>
    <w:rsid w:val="00960EE0"/>
    <w:rsid w:val="009612EB"/>
    <w:rsid w:val="00963A8A"/>
    <w:rsid w:val="009745AD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36ED6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373F4"/>
    <w:rsid w:val="00B566A3"/>
    <w:rsid w:val="00B62BEA"/>
    <w:rsid w:val="00B71FB4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C1559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161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037C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25BB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0048D"/>
  <w15:docId w15:val="{52C8ADE1-8433-434E-89DF-8A801D3B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</TotalTime>
  <Pages>7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Cedie Adriano</dc:creator>
  <cp:lastModifiedBy>Tyrone Edward Fonacier</cp:lastModifiedBy>
  <cp:revision>3</cp:revision>
  <cp:lastPrinted>2004-07-12T06:29:00Z</cp:lastPrinted>
  <dcterms:created xsi:type="dcterms:W3CDTF">2018-08-02T12:56:00Z</dcterms:created>
  <dcterms:modified xsi:type="dcterms:W3CDTF">2018-08-02T12:58:00Z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