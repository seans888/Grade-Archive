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EDF8C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1C0753" wp14:editId="0F51DC43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2F1B8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057FEAC7" w14:textId="77777777" w:rsidR="00AC1680" w:rsidRDefault="00E5037C" w:rsidP="00AC1680">
      <w:pPr>
        <w:spacing w:before="120" w:after="120"/>
        <w:jc w:val="center"/>
      </w:pPr>
      <w:r>
        <w:pict w14:anchorId="527BB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175E79FC" w14:textId="4ECE56D0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F925BB">
        <w:rPr>
          <w:rFonts w:cs="Arial"/>
          <w:b/>
          <w:sz w:val="22"/>
          <w:szCs w:val="22"/>
        </w:rPr>
        <w:t xml:space="preserve"> Grade Archive System</w:t>
      </w:r>
      <w:r w:rsidRPr="00F94D33">
        <w:rPr>
          <w:rFonts w:cs="Arial"/>
          <w:sz w:val="22"/>
          <w:szCs w:val="22"/>
        </w:rPr>
        <w:tab/>
      </w:r>
    </w:p>
    <w:p w14:paraId="1E7A7A09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</w:p>
    <w:p w14:paraId="5BA87BAB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14:paraId="699D2523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14:paraId="4CA69DA2" w14:textId="77777777" w:rsidR="00AC1680" w:rsidRDefault="00E5037C" w:rsidP="00AC1680">
      <w:pPr>
        <w:spacing w:before="240" w:after="240"/>
        <w:jc w:val="center"/>
      </w:pPr>
      <w:r>
        <w:pict w14:anchorId="6F846DB2">
          <v:shape id="_x0000_i1026" type="#_x0000_t75" style="width:6in;height:7.2pt" o:hrpct="0" o:hralign="center" o:hr="t">
            <v:imagedata r:id="rId8" o:title="BD10290_"/>
          </v:shape>
        </w:pict>
      </w:r>
    </w:p>
    <w:p w14:paraId="2EFA3B9A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14:paraId="6EC43484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0CD3E10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6CD2D1B6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14:paraId="0FBE9949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781FA077" w14:textId="14925196" w:rsidR="003557E7" w:rsidRPr="003557E7" w:rsidRDefault="00292E6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Patrick Cedie Adriano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705BE073" w14:textId="4A82D936" w:rsidR="003557E7" w:rsidRPr="003557E7" w:rsidRDefault="00292E6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 w14:paraId="5A2E8218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1E0B4297" w14:textId="603AD90F" w:rsidR="003557E7" w:rsidRPr="003557E7" w:rsidRDefault="00292E6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Mark Justine Apit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31064FC2" w14:textId="5E95BA48" w:rsidR="003557E7" w:rsidRPr="003557E7" w:rsidRDefault="00292E6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 w14:paraId="1B0E711B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4541AA89" w14:textId="4F8B5DBA" w:rsidR="003557E7" w:rsidRPr="003557E7" w:rsidRDefault="00292E6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Tyrone Edward Fonacier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03381F1E" w14:textId="16C1BB1C" w:rsidR="003557E7" w:rsidRPr="003557E7" w:rsidRDefault="00292E6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14:paraId="1415DCEC" w14:textId="77777777" w:rsidR="004C4A05" w:rsidRPr="004656E5" w:rsidRDefault="004C4A05"/>
    <w:p w14:paraId="25C9187C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347D29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14:paraId="2EBD2337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28FCCA7A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14:paraId="04F06777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15BDFC1A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14:paraId="5382D62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14:paraId="40BEDABE" w14:textId="77777777"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14:paraId="74DA7CD8" w14:textId="5B1691AF" w:rsidR="004C4A05" w:rsidRPr="003557E7" w:rsidRDefault="003F49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06/13/18</w:t>
            </w:r>
          </w:p>
        </w:tc>
        <w:tc>
          <w:tcPr>
            <w:tcW w:w="1980" w:type="dxa"/>
          </w:tcPr>
          <w:p w14:paraId="7CF451CB" w14:textId="1FEB6C97" w:rsidR="004C4A05" w:rsidRPr="003557E7" w:rsidRDefault="003F49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Patrick Cedie</w:t>
            </w:r>
          </w:p>
        </w:tc>
        <w:tc>
          <w:tcPr>
            <w:tcW w:w="4140" w:type="dxa"/>
          </w:tcPr>
          <w:p w14:paraId="43F2C52B" w14:textId="77777777"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14:paraId="158FEF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5D5EF767" w14:textId="39337BD3" w:rsidR="004C4A05" w:rsidRPr="003557E7" w:rsidRDefault="003F49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14:paraId="1F4604B5" w14:textId="7E964B03" w:rsidR="004C4A05" w:rsidRPr="003557E7" w:rsidRDefault="003F49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06/20/18</w:t>
            </w:r>
          </w:p>
        </w:tc>
        <w:tc>
          <w:tcPr>
            <w:tcW w:w="1980" w:type="dxa"/>
          </w:tcPr>
          <w:p w14:paraId="5C2F68DF" w14:textId="03456F4F" w:rsidR="004C4A05" w:rsidRPr="003557E7" w:rsidRDefault="003F49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Patrick Cedie</w:t>
            </w:r>
          </w:p>
        </w:tc>
        <w:tc>
          <w:tcPr>
            <w:tcW w:w="4140" w:type="dxa"/>
          </w:tcPr>
          <w:p w14:paraId="553962CB" w14:textId="553D23B6" w:rsidR="007845AF" w:rsidRPr="003557E7" w:rsidRDefault="003F4995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Proposed Use Case &amp; Event Table Creation</w:t>
            </w:r>
          </w:p>
        </w:tc>
      </w:tr>
      <w:tr w:rsidR="003F4995" w:rsidRPr="003557E7" w14:paraId="46CCA5D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4DE5939E" w14:textId="7C0F7886" w:rsidR="003F4995" w:rsidRPr="003557E7" w:rsidRDefault="003F4995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14:paraId="7B5CF25B" w14:textId="7EFC49D6" w:rsidR="003F4995" w:rsidRPr="003557E7" w:rsidRDefault="003F4995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06/27/18</w:t>
            </w:r>
          </w:p>
        </w:tc>
        <w:tc>
          <w:tcPr>
            <w:tcW w:w="1980" w:type="dxa"/>
          </w:tcPr>
          <w:p w14:paraId="4CBB85B5" w14:textId="77777777" w:rsidR="003F4995" w:rsidRDefault="00953191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Patrick Cedie</w:t>
            </w:r>
          </w:p>
          <w:p w14:paraId="024C01E0" w14:textId="77777777" w:rsidR="00953191" w:rsidRDefault="00953191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Mark Justine</w:t>
            </w:r>
          </w:p>
          <w:p w14:paraId="37CA84B8" w14:textId="6303F2FF" w:rsidR="00953191" w:rsidRPr="003557E7" w:rsidRDefault="00953191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Tyrone Edward</w:t>
            </w:r>
          </w:p>
        </w:tc>
        <w:tc>
          <w:tcPr>
            <w:tcW w:w="4140" w:type="dxa"/>
          </w:tcPr>
          <w:p w14:paraId="0EDB13DD" w14:textId="39B060EB" w:rsidR="003F4995" w:rsidRDefault="003F4995" w:rsidP="003F4995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Full Use Case </w:t>
            </w:r>
            <w:r w:rsidR="00953191">
              <w:rPr>
                <w:rFonts w:cs="Arial"/>
                <w:sz w:val="20"/>
              </w:rPr>
              <w:t>Description</w:t>
            </w:r>
          </w:p>
          <w:p w14:paraId="39583A1E" w14:textId="25823294" w:rsidR="003F4995" w:rsidRDefault="003F4995" w:rsidP="003F4995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14:paraId="79EB91D1" w14:textId="77777777" w:rsidR="003F4995" w:rsidRDefault="003F4995" w:rsidP="003F4995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 Diagram</w:t>
            </w:r>
          </w:p>
          <w:p w14:paraId="05D70908" w14:textId="77777777" w:rsidR="003F4995" w:rsidRDefault="003F4995" w:rsidP="003F4995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Data Flow Diagram - Level 0</w:t>
            </w:r>
          </w:p>
          <w:p w14:paraId="6F5263D4" w14:textId="2FAB1E2D" w:rsidR="003F4995" w:rsidRPr="003557E7" w:rsidRDefault="00953191" w:rsidP="003F4995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Context Level Diagram</w:t>
            </w:r>
          </w:p>
        </w:tc>
      </w:tr>
      <w:tr w:rsidR="00E5037C" w:rsidRPr="003557E7" w14:paraId="044306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605D998A" w14:textId="0C4BCF20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14:paraId="01D838A0" w14:textId="1952DBBB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07/03/18</w:t>
            </w:r>
          </w:p>
        </w:tc>
        <w:tc>
          <w:tcPr>
            <w:tcW w:w="1980" w:type="dxa"/>
          </w:tcPr>
          <w:p w14:paraId="44DFB32D" w14:textId="77777777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  <w:p w14:paraId="3333B3DA" w14:textId="77777777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  <w:p w14:paraId="63C54746" w14:textId="77777777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  <w:p w14:paraId="28F3E3D8" w14:textId="11D998BD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Patrick Cedie</w:t>
            </w:r>
          </w:p>
          <w:p w14:paraId="003922EC" w14:textId="77777777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Mark Justine</w:t>
            </w:r>
          </w:p>
          <w:p w14:paraId="5F00FE68" w14:textId="7FB3C5BA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Tyrone Edward</w:t>
            </w:r>
          </w:p>
        </w:tc>
        <w:tc>
          <w:tcPr>
            <w:tcW w:w="4140" w:type="dxa"/>
          </w:tcPr>
          <w:p w14:paraId="1A3D658D" w14:textId="6D5BF3D5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Use Case Diagram</w:t>
            </w:r>
          </w:p>
          <w:p w14:paraId="058A7921" w14:textId="1C6999C9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Class Diagram</w:t>
            </w:r>
          </w:p>
          <w:p w14:paraId="2DEAC6D3" w14:textId="77777777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Entity Relationship Diagram</w:t>
            </w:r>
          </w:p>
          <w:p w14:paraId="5AA384BA" w14:textId="77777777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Activity Diagram</w:t>
            </w:r>
          </w:p>
          <w:p w14:paraId="4F8BB513" w14:textId="77777777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Object Diagram</w:t>
            </w:r>
          </w:p>
          <w:p w14:paraId="4682C137" w14:textId="77777777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Events Table</w:t>
            </w:r>
          </w:p>
          <w:p w14:paraId="442CC309" w14:textId="0CFCDF2C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Full Use Case Description</w:t>
            </w:r>
          </w:p>
        </w:tc>
      </w:tr>
      <w:tr w:rsidR="00E5037C" w:rsidRPr="003557E7" w14:paraId="2F4AC6D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45FF56C1" w14:textId="3B2C460A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14:paraId="6FB000CD" w14:textId="2967C7F8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07/11/18</w:t>
            </w:r>
          </w:p>
        </w:tc>
        <w:tc>
          <w:tcPr>
            <w:tcW w:w="1980" w:type="dxa"/>
          </w:tcPr>
          <w:p w14:paraId="539B0379" w14:textId="77777777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Patrick Cedie</w:t>
            </w:r>
          </w:p>
          <w:p w14:paraId="332A7994" w14:textId="77777777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Mark Justine</w:t>
            </w:r>
          </w:p>
          <w:p w14:paraId="4E1BBEBE" w14:textId="21586475" w:rsidR="00E5037C" w:rsidRDefault="00E5037C" w:rsidP="003F499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Tyrone Edward</w:t>
            </w:r>
          </w:p>
        </w:tc>
        <w:tc>
          <w:tcPr>
            <w:tcW w:w="4140" w:type="dxa"/>
          </w:tcPr>
          <w:p w14:paraId="30B05D8D" w14:textId="77777777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14:paraId="475B6234" w14:textId="77777777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Data Flow Diagram – Child Diagrams</w:t>
            </w:r>
          </w:p>
          <w:p w14:paraId="5D8DEE7B" w14:textId="77777777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Use Case Diagram</w:t>
            </w:r>
          </w:p>
          <w:p w14:paraId="18BE22A2" w14:textId="77777777" w:rsid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Class Diagram</w:t>
            </w:r>
          </w:p>
          <w:p w14:paraId="19716C0C" w14:textId="44CFAEE9" w:rsidR="00E5037C" w:rsidRPr="00E5037C" w:rsidRDefault="00E5037C" w:rsidP="00E5037C">
            <w:pPr>
              <w:pStyle w:val="TableText"/>
              <w:numPr>
                <w:ilvl w:val="0"/>
                <w:numId w:val="11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Entity Relationship Diagram</w:t>
            </w:r>
          </w:p>
        </w:tc>
      </w:tr>
    </w:tbl>
    <w:p w14:paraId="340208AF" w14:textId="77777777" w:rsidR="007845AF" w:rsidRPr="00BE141E" w:rsidRDefault="007845AF" w:rsidP="007845AF"/>
    <w:p w14:paraId="4D13FF89" w14:textId="77777777" w:rsidR="007845AF" w:rsidRDefault="007845AF" w:rsidP="007845AF"/>
    <w:p w14:paraId="133EFC12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7258F516" w14:textId="77777777"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14:paraId="59BF2FD2" w14:textId="77777777"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169A7B9C" w14:textId="77777777" w:rsidR="00080D2B" w:rsidRDefault="00E5037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3F84CDDD" w14:textId="77777777" w:rsidR="00080D2B" w:rsidRDefault="00E5037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4DA67FB" w14:textId="77777777" w:rsidR="00080D2B" w:rsidRDefault="00E5037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29D3FA14" w14:textId="77777777" w:rsidR="00080D2B" w:rsidRDefault="00E5037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442D8857" w14:textId="77777777" w:rsidR="00080D2B" w:rsidRDefault="00E5037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21D4387D" w14:textId="77777777" w:rsidR="00080D2B" w:rsidRDefault="00E5037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587E6CE" w14:textId="77777777" w:rsidR="00080D2B" w:rsidRDefault="00E5037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29AE4D0C" w14:textId="77777777" w:rsidR="008E60A4" w:rsidRDefault="0075452A">
      <w:r>
        <w:rPr>
          <w:rFonts w:cs="Arial"/>
          <w:b/>
          <w:bCs/>
          <w:caps/>
        </w:rPr>
        <w:fldChar w:fldCharType="end"/>
      </w:r>
    </w:p>
    <w:p w14:paraId="1ECE8187" w14:textId="77777777"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14:paraId="734BEC69" w14:textId="77777777"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14:paraId="42B96637" w14:textId="77777777" w:rsidR="00461730" w:rsidRPr="00461730" w:rsidRDefault="00461730" w:rsidP="004A7483">
      <w:pPr>
        <w:rPr>
          <w:rFonts w:cs="Arial"/>
        </w:rPr>
      </w:pPr>
    </w:p>
    <w:p w14:paraId="5D931F60" w14:textId="77777777"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14:paraId="70278615" w14:textId="77777777" w:rsidR="003A1956" w:rsidRDefault="00E5037C" w:rsidP="003A1956">
      <w:pPr>
        <w:spacing w:before="240" w:after="240"/>
        <w:jc w:val="center"/>
      </w:pPr>
      <w:r>
        <w:pict w14:anchorId="4671383B">
          <v:shape id="_x0000_i1027" type="#_x0000_t75" style="width:6in;height:7.2pt" o:hrpct="0" o:hralign="center" o:hr="t">
            <v:imagedata r:id="rId8" o:title="BD10290_"/>
          </v:shape>
        </w:pict>
      </w:r>
    </w:p>
    <w:p w14:paraId="374FB629" w14:textId="77777777"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14:paraId="080C1758" w14:textId="77777777"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14:paraId="52E83348" w14:textId="77777777"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bookmarkStart w:id="23" w:name="Text3"/>
    <w:p w14:paraId="3104205B" w14:textId="77777777"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bookmarkStart w:id="24" w:name="Text4"/>
    <w:p w14:paraId="065A1CAD" w14:textId="77777777"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5"/>
    <w:p w14:paraId="4A0AD59D" w14:textId="77777777"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6"/>
    <w:p w14:paraId="1CB1CDCA" w14:textId="77777777"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7"/>
    <w:p w14:paraId="6C308B7B" w14:textId="77777777"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bookmarkStart w:id="28" w:name="Text8"/>
    <w:p w14:paraId="1D63EA5E" w14:textId="77777777"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9"/>
    <w:p w14:paraId="1D22D538" w14:textId="77777777"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10"/>
    <w:p w14:paraId="5C5A7A3E" w14:textId="77777777"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p w14:paraId="16107F82" w14:textId="77777777" w:rsidR="007B0604" w:rsidRDefault="007407E0" w:rsidP="003A1956">
      <w:pPr>
        <w:pStyle w:val="Heading2"/>
        <w:spacing w:before="480" w:after="240"/>
      </w:pPr>
      <w:bookmarkStart w:id="31" w:name="_Toc77392560"/>
      <w:r>
        <w:t>Project Status Report Template</w:t>
      </w:r>
      <w:bookmarkEnd w:id="3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7E159B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11F84FAF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6100B9C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1DFD6C28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1E2AFECB" w14:textId="213C3C8B" w:rsidR="009435EB" w:rsidRPr="009435EB" w:rsidRDefault="00953191" w:rsidP="009435EB">
            <w:pPr>
              <w:spacing w:before="40" w:after="40"/>
            </w:pPr>
            <w:r>
              <w:t>Patrick Cedie</w:t>
            </w:r>
          </w:p>
        </w:tc>
        <w:tc>
          <w:tcPr>
            <w:tcW w:w="2680" w:type="dxa"/>
            <w:vAlign w:val="top"/>
          </w:tcPr>
          <w:p w14:paraId="727D776D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525B8DF4" w14:textId="66A4983A" w:rsidR="00840033" w:rsidRPr="009435EB" w:rsidRDefault="00953191" w:rsidP="009435EB">
            <w:pPr>
              <w:spacing w:before="40" w:after="40"/>
            </w:pPr>
            <w:r>
              <w:t>0</w:t>
            </w:r>
            <w:r w:rsidR="00E5037C">
              <w:t>7</w:t>
            </w:r>
            <w:r>
              <w:t>/1</w:t>
            </w:r>
            <w:r w:rsidR="00E5037C">
              <w:t>7</w:t>
            </w:r>
            <w:r>
              <w:t>/18</w:t>
            </w:r>
          </w:p>
        </w:tc>
        <w:tc>
          <w:tcPr>
            <w:tcW w:w="3020" w:type="dxa"/>
            <w:vAlign w:val="top"/>
          </w:tcPr>
          <w:p w14:paraId="1D619F23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4522BEDB" w14:textId="6E55BA63" w:rsidR="00840033" w:rsidRPr="00A951FF" w:rsidRDefault="0095319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</w:t>
            </w:r>
            <w:r w:rsidR="00E5037C">
              <w:t>7</w:t>
            </w:r>
            <w:r>
              <w:t>/1</w:t>
            </w:r>
            <w:r w:rsidR="00E5037C">
              <w:t>1</w:t>
            </w:r>
            <w:r>
              <w:t>/18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 w14:paraId="363D79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73E4593D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32" w:name="Text11"/>
          <w:p w14:paraId="1A4077B7" w14:textId="77777777" w:rsidR="009435EB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32"/>
          </w:p>
        </w:tc>
      </w:tr>
      <w:tr w:rsidR="00F36D60" w:rsidRPr="00C13EAB" w14:paraId="03659CC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6F66462B" w14:textId="77777777"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33" w:name="Text12"/>
          <w:p w14:paraId="419EC7D9" w14:textId="77777777"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lastRenderedPageBreak/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3"/>
          </w:p>
        </w:tc>
      </w:tr>
      <w:tr w:rsidR="00F36D60" w:rsidRPr="00C13EAB" w14:paraId="41DBE8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6C3C9366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1099F99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6AEF9BB9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0536092A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050A349A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7390AF17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198F2E85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7E082562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0B541E5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24F858FE" w14:textId="31F2E17B" w:rsidR="009435EB" w:rsidRPr="00C13EAB" w:rsidRDefault="00953191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</w:t>
                  </w:r>
                  <w:r w:rsidR="00CC1559">
                    <w:t>S</w:t>
                  </w:r>
                  <w:r>
                    <w:t>DEV files to GitHub</w:t>
                  </w:r>
                </w:p>
              </w:tc>
              <w:tc>
                <w:tcPr>
                  <w:tcW w:w="1250" w:type="dxa"/>
                  <w:vAlign w:val="top"/>
                </w:tcPr>
                <w:p w14:paraId="667AD659" w14:textId="5D3DE973" w:rsidR="009435EB" w:rsidRDefault="00CC1559" w:rsidP="00811B77">
                  <w:pPr>
                    <w:spacing w:before="40" w:after="40"/>
                  </w:pPr>
                  <w:r>
                    <w:t>06/13/18</w:t>
                  </w:r>
                </w:p>
              </w:tc>
              <w:tc>
                <w:tcPr>
                  <w:tcW w:w="1606" w:type="dxa"/>
                  <w:vAlign w:val="top"/>
                </w:tcPr>
                <w:p w14:paraId="117DF884" w14:textId="14488AB6" w:rsidR="009435EB" w:rsidRDefault="00CC1559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28B38DD0" w14:textId="77777777"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3E37826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351C7E71" w14:textId="409732AC" w:rsidR="009435EB" w:rsidRPr="00C13EAB" w:rsidRDefault="00CC155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The Github proficiency of all members</w:t>
                  </w:r>
                </w:p>
              </w:tc>
              <w:tc>
                <w:tcPr>
                  <w:tcW w:w="1250" w:type="dxa"/>
                  <w:vAlign w:val="top"/>
                </w:tcPr>
                <w:p w14:paraId="212B8D8B" w14:textId="7061FE12" w:rsidR="009435EB" w:rsidRDefault="00CC1559" w:rsidP="00CD4105">
                  <w:pPr>
                    <w:spacing w:before="40" w:after="40"/>
                  </w:pPr>
                  <w:r>
                    <w:t>06/20/18</w:t>
                  </w:r>
                </w:p>
              </w:tc>
              <w:tc>
                <w:tcPr>
                  <w:tcW w:w="1606" w:type="dxa"/>
                  <w:vAlign w:val="top"/>
                </w:tcPr>
                <w:p w14:paraId="1EE1D4D5" w14:textId="1120CF38" w:rsidR="009435EB" w:rsidRDefault="00CC1559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58AE9FDB" w14:textId="5756365C" w:rsidR="009435EB" w:rsidRPr="00C13EAB" w:rsidRDefault="00CC1559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1DBEB95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2928E32" w14:textId="5A41FB31" w:rsidR="009435EB" w:rsidRPr="00C13EAB" w:rsidRDefault="00CC1559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Events Table, 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7B65F9C3" w14:textId="6194AEB3" w:rsidR="009435EB" w:rsidRDefault="00CC1559" w:rsidP="00811B77">
                  <w:pPr>
                    <w:spacing w:before="40" w:after="40"/>
                  </w:pPr>
                  <w:r>
                    <w:t>06/20/18</w:t>
                  </w:r>
                </w:p>
              </w:tc>
              <w:tc>
                <w:tcPr>
                  <w:tcW w:w="1606" w:type="dxa"/>
                  <w:vAlign w:val="top"/>
                </w:tcPr>
                <w:p w14:paraId="122BB9BC" w14:textId="50EFB697" w:rsidR="009435EB" w:rsidRDefault="00CC1559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32811992" w14:textId="0A367C4A" w:rsidR="009435EB" w:rsidRPr="00C13EAB" w:rsidRDefault="00CC1559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65336071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14:paraId="38D88357" w14:textId="77777777"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 w14:paraId="415C2BC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F07C5F5" w14:textId="7260184E" w:rsidR="009435EB" w:rsidRPr="00C13EAB" w:rsidRDefault="00CC155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Full 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14:paraId="68425252" w14:textId="3AEAC401" w:rsidR="009435EB" w:rsidRDefault="00CC1559" w:rsidP="00CD4105">
                  <w:pPr>
                    <w:spacing w:before="40" w:after="40"/>
                  </w:pPr>
                  <w:r>
                    <w:t>06/27/18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14:paraId="535CF99E" w14:textId="2C1CA28C" w:rsidR="009435EB" w:rsidRDefault="00CC1559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14:paraId="30E0F678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61306E62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808C831" w14:textId="17A263EE" w:rsidR="009435EB" w:rsidRPr="00C13EAB" w:rsidRDefault="00CC155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53F4B12D" w14:textId="34511135" w:rsidR="009435EB" w:rsidRDefault="00CC1559" w:rsidP="00CD4105">
                  <w:pPr>
                    <w:spacing w:before="40" w:after="40"/>
                  </w:pPr>
                  <w:r>
                    <w:t>06/27/18</w:t>
                  </w:r>
                </w:p>
              </w:tc>
              <w:tc>
                <w:tcPr>
                  <w:tcW w:w="1606" w:type="dxa"/>
                  <w:vAlign w:val="top"/>
                </w:tcPr>
                <w:p w14:paraId="6D3E0015" w14:textId="67CB74E2" w:rsidR="009435EB" w:rsidRDefault="00CC1559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7E9625AE" w14:textId="2DD2728B" w:rsidR="009435EB" w:rsidRPr="00C13EAB" w:rsidRDefault="00CC1559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43C0640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1A078E47" w14:textId="43C3C0A3" w:rsidR="009435EB" w:rsidRPr="00C13EAB" w:rsidRDefault="00CC155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2EEA0A1E" w14:textId="21B49C42" w:rsidR="009435EB" w:rsidRDefault="00CC1559" w:rsidP="00CD4105">
                  <w:pPr>
                    <w:spacing w:before="40" w:after="40"/>
                  </w:pPr>
                  <w:r>
                    <w:t>06/27/18</w:t>
                  </w:r>
                </w:p>
              </w:tc>
              <w:tc>
                <w:tcPr>
                  <w:tcW w:w="1606" w:type="dxa"/>
                  <w:vAlign w:val="top"/>
                </w:tcPr>
                <w:p w14:paraId="6392EFF2" w14:textId="6148685F" w:rsidR="009435EB" w:rsidRDefault="00CC1559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170C08F5" w14:textId="0B9938AC" w:rsidR="009435EB" w:rsidRPr="00C13EAB" w:rsidRDefault="00CC1559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C1559" w:rsidRPr="00C13EAB" w14:paraId="2159E536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6F359DF" w14:textId="335837A2" w:rsidR="00CC1559" w:rsidRDefault="00CC155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 Flow Diagram – Level 0</w:t>
                  </w:r>
                </w:p>
              </w:tc>
              <w:tc>
                <w:tcPr>
                  <w:tcW w:w="1250" w:type="dxa"/>
                  <w:vAlign w:val="top"/>
                </w:tcPr>
                <w:p w14:paraId="20CBA8C4" w14:textId="28DB5596" w:rsidR="00CC1559" w:rsidRDefault="00CC1559" w:rsidP="00CD4105">
                  <w:pPr>
                    <w:spacing w:before="40" w:after="40"/>
                  </w:pPr>
                  <w:r>
                    <w:t>06/27/18</w:t>
                  </w:r>
                </w:p>
              </w:tc>
              <w:tc>
                <w:tcPr>
                  <w:tcW w:w="1606" w:type="dxa"/>
                  <w:vAlign w:val="top"/>
                </w:tcPr>
                <w:p w14:paraId="40161822" w14:textId="6FBEC6D4" w:rsidR="00CC1559" w:rsidRDefault="00CC1559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2AA89B48" w14:textId="288ED72D" w:rsidR="00CC1559" w:rsidRDefault="00CC1559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3FD74633" w14:textId="77777777" w:rsidTr="00E503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14:paraId="7551026F" w14:textId="7412293D" w:rsidR="00E5037C" w:rsidRDefault="00E5037C" w:rsidP="00E5037C">
                  <w:pPr>
                    <w:spacing w:before="40" w:after="40"/>
                  </w:pPr>
                  <w:r w:rsidRPr="00C13EAB">
                    <w:t xml:space="preserve">Milestone </w:t>
                  </w:r>
                  <w:r>
                    <w:t>3</w:t>
                  </w:r>
                </w:p>
              </w:tc>
            </w:tr>
            <w:tr w:rsidR="00E5037C" w:rsidRPr="00C13EAB" w14:paraId="77562A1A" w14:textId="77777777" w:rsidTr="00E503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F0E18A9" w14:textId="2BB29D3E" w:rsidR="00E5037C" w:rsidRPr="00C13EAB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0AD4FE7D" w14:textId="156BA0BE" w:rsidR="00E5037C" w:rsidRDefault="00E5037C" w:rsidP="00E5037C">
                  <w:pPr>
                    <w:spacing w:before="40" w:after="40"/>
                  </w:pPr>
                  <w:r>
                    <w:t>07/03/18</w:t>
                  </w:r>
                </w:p>
              </w:tc>
              <w:tc>
                <w:tcPr>
                  <w:tcW w:w="1606" w:type="dxa"/>
                  <w:vAlign w:val="top"/>
                </w:tcPr>
                <w:p w14:paraId="2833B4E3" w14:textId="235B1F29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2AF3A23" w14:textId="79C72269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6944E5FD" w14:textId="77777777" w:rsidTr="00E503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21E8A13D" w14:textId="41E1765E" w:rsidR="00E5037C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Class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747E52E9" w14:textId="00786036" w:rsidR="00E5037C" w:rsidRDefault="00E5037C" w:rsidP="00E5037C">
                  <w:pPr>
                    <w:spacing w:before="40" w:after="40"/>
                  </w:pPr>
                  <w:r>
                    <w:t>07/03/18</w:t>
                  </w:r>
                </w:p>
              </w:tc>
              <w:tc>
                <w:tcPr>
                  <w:tcW w:w="1606" w:type="dxa"/>
                  <w:vAlign w:val="top"/>
                </w:tcPr>
                <w:p w14:paraId="2D3FA5DD" w14:textId="629CC67D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7DCAD471" w14:textId="0D951190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63B9B297" w14:textId="77777777" w:rsidTr="00E503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8841EDD" w14:textId="7ABA8064" w:rsidR="00E5037C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Entity Relationship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0FA0D270" w14:textId="79A52837" w:rsidR="00E5037C" w:rsidRDefault="00E5037C" w:rsidP="00E5037C">
                  <w:pPr>
                    <w:spacing w:before="40" w:after="40"/>
                  </w:pPr>
                  <w:r>
                    <w:t>07/03/18</w:t>
                  </w:r>
                </w:p>
              </w:tc>
              <w:tc>
                <w:tcPr>
                  <w:tcW w:w="1606" w:type="dxa"/>
                  <w:vAlign w:val="top"/>
                </w:tcPr>
                <w:p w14:paraId="27B5D779" w14:textId="5EBE72A7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06180D0F" w14:textId="244CBDF5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05847569" w14:textId="77777777" w:rsidTr="00E503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79B589D" w14:textId="3663ADA6" w:rsidR="00E5037C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1DA377BF" w14:textId="0599F169" w:rsidR="00E5037C" w:rsidRDefault="00E5037C" w:rsidP="00E5037C">
                  <w:pPr>
                    <w:spacing w:before="40" w:after="40"/>
                  </w:pPr>
                  <w:r>
                    <w:t>07/03/18</w:t>
                  </w:r>
                </w:p>
              </w:tc>
              <w:tc>
                <w:tcPr>
                  <w:tcW w:w="1606" w:type="dxa"/>
                  <w:vAlign w:val="top"/>
                </w:tcPr>
                <w:p w14:paraId="2335A5D7" w14:textId="07AFFD98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5C27FF92" w14:textId="759BEFA5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5CA37646" w14:textId="77777777" w:rsidTr="00E503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FEDD5F4" w14:textId="3AA4FE9F" w:rsidR="00E5037C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Object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3235BD2B" w14:textId="4A7CAF4D" w:rsidR="00E5037C" w:rsidRDefault="00E5037C" w:rsidP="00E5037C">
                  <w:pPr>
                    <w:spacing w:before="40" w:after="40"/>
                  </w:pPr>
                  <w:r>
                    <w:t>07/03/18</w:t>
                  </w:r>
                </w:p>
              </w:tc>
              <w:tc>
                <w:tcPr>
                  <w:tcW w:w="1606" w:type="dxa"/>
                  <w:vAlign w:val="top"/>
                </w:tcPr>
                <w:p w14:paraId="52A6F80E" w14:textId="2C5DF7CA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A871E54" w14:textId="2BF7B98E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3A4C2BAB" w14:textId="77777777" w:rsidTr="00E503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24A7E840" w14:textId="2B9CD3F0" w:rsidR="00E5037C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Events Table</w:t>
                  </w:r>
                </w:p>
              </w:tc>
              <w:tc>
                <w:tcPr>
                  <w:tcW w:w="1250" w:type="dxa"/>
                  <w:vAlign w:val="top"/>
                </w:tcPr>
                <w:p w14:paraId="588593A0" w14:textId="53564310" w:rsidR="00E5037C" w:rsidRDefault="00E5037C" w:rsidP="00E5037C">
                  <w:pPr>
                    <w:spacing w:before="40" w:after="40"/>
                  </w:pPr>
                  <w:r>
                    <w:t>07/03/18</w:t>
                  </w:r>
                </w:p>
              </w:tc>
              <w:tc>
                <w:tcPr>
                  <w:tcW w:w="1606" w:type="dxa"/>
                  <w:vAlign w:val="top"/>
                </w:tcPr>
                <w:p w14:paraId="177D39B1" w14:textId="2F57A15E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3A1B099A" w14:textId="4FD663D8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60DA8BD9" w14:textId="77777777" w:rsidTr="00E503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9D2025E" w14:textId="095FA7E4" w:rsidR="00E5037C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Full 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14:paraId="08B1C87D" w14:textId="168F2B3C" w:rsidR="00E5037C" w:rsidRDefault="00E5037C" w:rsidP="00E5037C">
                  <w:pPr>
                    <w:spacing w:before="40" w:after="40"/>
                  </w:pPr>
                  <w:r>
                    <w:t>07/03/18</w:t>
                  </w:r>
                </w:p>
              </w:tc>
              <w:tc>
                <w:tcPr>
                  <w:tcW w:w="1606" w:type="dxa"/>
                  <w:vAlign w:val="top"/>
                </w:tcPr>
                <w:p w14:paraId="27650C19" w14:textId="0D7A5FC9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A8DE6C2" w14:textId="2AB96455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06C6F103" w14:textId="77777777" w:rsidTr="00E503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14:paraId="3F825A17" w14:textId="6FC27794" w:rsidR="00E5037C" w:rsidRDefault="00E5037C" w:rsidP="00E5037C">
                  <w:pPr>
                    <w:spacing w:before="40" w:after="40"/>
                  </w:pPr>
                  <w:r w:rsidRPr="00C13EAB">
                    <w:t xml:space="preserve">Milestone </w:t>
                  </w:r>
                  <w:r>
                    <w:t>4</w:t>
                  </w:r>
                </w:p>
              </w:tc>
            </w:tr>
            <w:tr w:rsidR="00E5037C" w:rsidRPr="00C13EAB" w14:paraId="4762140C" w14:textId="77777777" w:rsidTr="00E503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32A6275" w14:textId="3FF452BC" w:rsidR="00E5037C" w:rsidRPr="00C13EAB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6C100C3A" w14:textId="2E654970" w:rsidR="00E5037C" w:rsidRDefault="00E5037C" w:rsidP="00E5037C">
                  <w:pPr>
                    <w:spacing w:before="40" w:after="40"/>
                  </w:pPr>
                  <w:r>
                    <w:t>07/11/18</w:t>
                  </w:r>
                </w:p>
              </w:tc>
              <w:tc>
                <w:tcPr>
                  <w:tcW w:w="1606" w:type="dxa"/>
                  <w:vAlign w:val="top"/>
                </w:tcPr>
                <w:p w14:paraId="3EB1F239" w14:textId="6A92FC52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4BA656F0" w14:textId="23E6C236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08A2C432" w14:textId="77777777" w:rsidTr="00E503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66599DA" w14:textId="475C8466" w:rsidR="00E5037C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 Flow Diagrams – Child Diagrams</w:t>
                  </w:r>
                </w:p>
              </w:tc>
              <w:tc>
                <w:tcPr>
                  <w:tcW w:w="1250" w:type="dxa"/>
                  <w:vAlign w:val="top"/>
                </w:tcPr>
                <w:p w14:paraId="62CC2546" w14:textId="1DFB15BC" w:rsidR="00E5037C" w:rsidRDefault="00E5037C" w:rsidP="00E5037C">
                  <w:pPr>
                    <w:spacing w:before="40" w:after="40"/>
                  </w:pPr>
                  <w:r>
                    <w:t>07/11/18</w:t>
                  </w:r>
                </w:p>
              </w:tc>
              <w:tc>
                <w:tcPr>
                  <w:tcW w:w="1606" w:type="dxa"/>
                  <w:vAlign w:val="top"/>
                </w:tcPr>
                <w:p w14:paraId="4CBEC98B" w14:textId="2073DE91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4E46AE8A" w14:textId="3BF8A022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71B5F736" w14:textId="77777777" w:rsidTr="00E503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958E974" w14:textId="14C27426" w:rsidR="00E5037C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Revised Use Case Diagrams</w:t>
                  </w:r>
                </w:p>
              </w:tc>
              <w:tc>
                <w:tcPr>
                  <w:tcW w:w="1250" w:type="dxa"/>
                  <w:vAlign w:val="top"/>
                </w:tcPr>
                <w:p w14:paraId="7300F249" w14:textId="02FC4F51" w:rsidR="00E5037C" w:rsidRDefault="00E5037C" w:rsidP="00E5037C">
                  <w:pPr>
                    <w:spacing w:before="40" w:after="40"/>
                  </w:pPr>
                  <w:r>
                    <w:t>07/11/18</w:t>
                  </w:r>
                </w:p>
              </w:tc>
              <w:tc>
                <w:tcPr>
                  <w:tcW w:w="1606" w:type="dxa"/>
                  <w:vAlign w:val="top"/>
                </w:tcPr>
                <w:p w14:paraId="065BD0FC" w14:textId="3429804A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0B6D0DC5" w14:textId="16F80D3F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01DFC7B0" w14:textId="77777777" w:rsidTr="00E503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562DD8D5" w14:textId="3762AB20" w:rsidR="00E5037C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Class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37E452A6" w14:textId="076A7B9A" w:rsidR="00E5037C" w:rsidRDefault="00E5037C" w:rsidP="00E5037C">
                  <w:pPr>
                    <w:spacing w:before="40" w:after="40"/>
                  </w:pPr>
                  <w:r>
                    <w:t>07/11/18</w:t>
                  </w:r>
                </w:p>
              </w:tc>
              <w:tc>
                <w:tcPr>
                  <w:tcW w:w="1606" w:type="dxa"/>
                  <w:vAlign w:val="top"/>
                </w:tcPr>
                <w:p w14:paraId="4D437A07" w14:textId="7BED34F2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30AD4293" w14:textId="03100B7A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5037C" w:rsidRPr="00C13EAB" w14:paraId="47F85AED" w14:textId="77777777" w:rsidTr="00E503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8162534" w14:textId="4F592B0A" w:rsidR="00E5037C" w:rsidRDefault="00E5037C" w:rsidP="00E503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Entity Relationship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549E0206" w14:textId="13B3DE78" w:rsidR="00E5037C" w:rsidRDefault="00E5037C" w:rsidP="00E5037C">
                  <w:pPr>
                    <w:spacing w:before="40" w:after="40"/>
                  </w:pPr>
                  <w:r>
                    <w:t>07/11/18</w:t>
                  </w:r>
                </w:p>
              </w:tc>
              <w:tc>
                <w:tcPr>
                  <w:tcW w:w="1606" w:type="dxa"/>
                  <w:vAlign w:val="top"/>
                </w:tcPr>
                <w:p w14:paraId="4CC07A9E" w14:textId="696258CB" w:rsidR="00E5037C" w:rsidRDefault="00E5037C" w:rsidP="00E5037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0F2CE275" w14:textId="6B30C828" w:rsidR="00E5037C" w:rsidRDefault="00E5037C" w:rsidP="00E503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46C9AC18" w14:textId="77777777"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  <w:bookmarkStart w:id="34" w:name="_GoBack"/>
            <w:bookmarkEnd w:id="34"/>
          </w:p>
        </w:tc>
      </w:tr>
      <w:tr w:rsidR="00D234D0" w:rsidRPr="00C13EAB" w14:paraId="1DEC099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2C813F74" w14:textId="77777777"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 w14:paraId="264378A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756BFE75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4B0DCCFC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6B7DAA66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4EFEF680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4C540F81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057749BA" w14:textId="77777777"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 w14:paraId="6F82FC9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FE3A4C6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6B3522C2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70835CB7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7A88DC93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2CB3D3D9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F21438A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0A28C367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58DCF7B8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30183B9D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73EAA14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9D2EF32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7C2F0FF3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3483E5B9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4310BB34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5F6177FB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14:paraId="0B3A8733" w14:textId="77777777"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 w14:paraId="6AC086B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3944CAD3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1F25D70C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14:paraId="09B7AB66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14:paraId="663718D5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4C5312D6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6FDAE97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7D1FBDF4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45C73772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06A6E95C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2B40B6B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2A068039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5671D46F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67EF9C56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6E4D6C4D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6CAF58BC" w14:textId="77777777" w:rsidR="00811B77" w:rsidRPr="00C13EAB" w:rsidRDefault="00811B77" w:rsidP="00B34BA9"/>
        </w:tc>
      </w:tr>
      <w:tr w:rsidR="00BD77EB" w:rsidRPr="00C13EAB" w14:paraId="10621D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0339229B" w14:textId="77777777"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14:paraId="153FACB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5" w:name="Text13"/>
                <w:p w14:paraId="41F136A0" w14:textId="77777777"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5"/>
                </w:p>
              </w:tc>
              <w:bookmarkStart w:id="3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14:paraId="5DC9794F" w14:textId="77777777"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14:paraId="46D26464" w14:textId="77777777"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 w14:paraId="68550A5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14:paraId="1F1B5AC3" w14:textId="77777777"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14:paraId="411E307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14:paraId="7775BDC8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14:paraId="7AFEA4C7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14:paraId="160461B4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14:paraId="4124F029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14:paraId="51974BE6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14:paraId="3E35D0FF" w14:textId="77777777"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14:paraId="319F8DF8" w14:textId="77777777"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14:paraId="511639EF" w14:textId="77777777"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14:paraId="5CB973AB" w14:textId="77777777"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 w14:paraId="619DE91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14:paraId="34479C29" w14:textId="77777777"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14:paraId="3A3E900F" w14:textId="77777777"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14:paraId="0D296E03" w14:textId="77777777"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14:paraId="096E2569" w14:textId="77777777" w:rsidR="00A0099A" w:rsidRPr="00C13EAB" w:rsidRDefault="00A0099A" w:rsidP="002E63DC"/>
              </w:tc>
            </w:tr>
          </w:tbl>
          <w:p w14:paraId="0203D6D3" w14:textId="77777777"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 w14:paraId="1D9AC0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217B3D9F" w14:textId="77777777"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 w14:paraId="414FE86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0FF7D136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3121ACEE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73F3F5A8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71242E02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1405E5DC" w14:textId="77777777"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7" w:name="Text15"/>
            <w:tr w:rsidR="005F7DD6" w:rsidRPr="00C13EAB" w14:paraId="35FCDE40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3192F209" w14:textId="77777777"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7"/>
                </w:p>
                <w:p w14:paraId="6D5C1577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00B05A0A" w14:textId="77777777"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8" w:name="Text16"/>
              <w:tc>
                <w:tcPr>
                  <w:tcW w:w="1080" w:type="dxa"/>
                  <w:vAlign w:val="top"/>
                </w:tcPr>
                <w:p w14:paraId="087AE304" w14:textId="77777777"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8"/>
                </w:p>
              </w:tc>
              <w:tc>
                <w:tcPr>
                  <w:tcW w:w="1080" w:type="dxa"/>
                  <w:vAlign w:val="top"/>
                </w:tcPr>
                <w:p w14:paraId="6D63B877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25A8926C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9" w:name="Text17"/>
              <w:tc>
                <w:tcPr>
                  <w:tcW w:w="2806" w:type="dxa"/>
                  <w:vAlign w:val="top"/>
                </w:tcPr>
                <w:p w14:paraId="4F060BBB" w14:textId="77777777"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9"/>
                </w:p>
              </w:tc>
            </w:tr>
            <w:tr w:rsidR="005F7DD6" w:rsidRPr="00C13EAB" w14:paraId="06F67DE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40E70482" w14:textId="77777777" w:rsidR="005F7DD6" w:rsidRPr="00C13EAB" w:rsidRDefault="005F7DD6" w:rsidP="008F4C3C">
                  <w:p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79A4BF19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4044140C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0EC1F4D7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41DAA5D6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7C18D263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14:paraId="5F4C2363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14:paraId="394816AD" w14:textId="77777777"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 w14:paraId="7CD4897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54E8AC13" w14:textId="77777777"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 w14:paraId="6FDD7A1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7D1E3C86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0C04E8E7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14:paraId="3367A216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14:paraId="29C1FA5D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11AE897F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 w14:paraId="19F4C6E9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1EA1C3F6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3EE774BB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507604E5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5AA6B2A9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14:paraId="4820E5B2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40" w:name="Text18"/>
              <w:tc>
                <w:tcPr>
                  <w:tcW w:w="900" w:type="dxa"/>
                  <w:vAlign w:val="top"/>
                </w:tcPr>
                <w:p w14:paraId="3118B183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40"/>
                </w:p>
              </w:tc>
              <w:tc>
                <w:tcPr>
                  <w:tcW w:w="2806" w:type="dxa"/>
                  <w:vAlign w:val="top"/>
                </w:tcPr>
                <w:p w14:paraId="1B5EABE2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 w14:paraId="6185113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5E7F88E6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5DB3B87E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52B9AAEA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37DEB77D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14:paraId="76320023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14:paraId="773C34B9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14:paraId="5BBFA0B4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14:paraId="48F1BC60" w14:textId="77777777"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 w14:paraId="1CDF64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14:paraId="00AA64DD" w14:textId="77777777"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 w14:paraId="299D0FB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1" w:name="Text19"/>
                <w:p w14:paraId="23EC2277" w14:textId="77777777"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41"/>
                </w:p>
                <w:bookmarkStart w:id="42" w:name="Text20"/>
                <w:p w14:paraId="34F30134" w14:textId="77777777"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2"/>
                </w:p>
                <w:bookmarkStart w:id="43" w:name="Text21"/>
                <w:p w14:paraId="6982024A" w14:textId="77777777"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3"/>
                </w:p>
                <w:bookmarkStart w:id="44" w:name="Text22"/>
                <w:p w14:paraId="3B9EC3A3" w14:textId="77777777"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4"/>
                </w:p>
                <w:bookmarkStart w:id="45" w:name="Text23"/>
                <w:p w14:paraId="54C411D7" w14:textId="77777777"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5"/>
                </w:p>
                <w:bookmarkStart w:id="46" w:name="Text24"/>
                <w:p w14:paraId="00ED45D8" w14:textId="77777777"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6"/>
                </w:p>
              </w:tc>
            </w:tr>
          </w:tbl>
          <w:p w14:paraId="096FB0D4" w14:textId="77777777"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 w14:paraId="540E093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14:paraId="411EB25D" w14:textId="77777777"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 w14:paraId="0793F32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7" w:name="Text25"/>
                <w:p w14:paraId="51AD7CA7" w14:textId="77777777"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7"/>
                </w:p>
              </w:tc>
            </w:tr>
          </w:tbl>
          <w:p w14:paraId="51E4DD63" w14:textId="77777777"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 w14:paraId="2752E0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14:paraId="39844C30" w14:textId="77777777"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 w14:paraId="1DD9F56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8" w:name="Text26"/>
                <w:p w14:paraId="236B92AC" w14:textId="77777777"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8"/>
                </w:p>
                <w:bookmarkStart w:id="49" w:name="Text27"/>
                <w:p w14:paraId="70E6A407" w14:textId="77777777"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9"/>
                </w:p>
                <w:bookmarkStart w:id="50" w:name="Text28"/>
                <w:p w14:paraId="5B2F8EB0" w14:textId="77777777"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50"/>
                </w:p>
                <w:bookmarkStart w:id="51" w:name="Text29"/>
                <w:p w14:paraId="4A81D060" w14:textId="77777777"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51"/>
                </w:p>
                <w:bookmarkStart w:id="52" w:name="Text30"/>
                <w:p w14:paraId="7123D5ED" w14:textId="77777777"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2"/>
                </w:p>
                <w:bookmarkStart w:id="53" w:name="Text31"/>
                <w:p w14:paraId="06D2EA40" w14:textId="77777777"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3"/>
                </w:p>
                <w:bookmarkStart w:id="54" w:name="Text32"/>
                <w:p w14:paraId="6471442F" w14:textId="77777777"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4"/>
                </w:p>
                <w:p w14:paraId="68519BFC" w14:textId="77777777" w:rsidR="00D6695C" w:rsidRPr="00D6695C" w:rsidRDefault="00D6695C" w:rsidP="008F4C3C"/>
              </w:tc>
            </w:tr>
          </w:tbl>
          <w:p w14:paraId="4DA7541E" w14:textId="77777777"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14:paraId="317AC9DE" w14:textId="77777777" w:rsidR="003A1956" w:rsidRDefault="00E5037C" w:rsidP="003A1956">
      <w:pPr>
        <w:spacing w:before="240" w:after="240"/>
        <w:jc w:val="center"/>
      </w:pPr>
      <w:r>
        <w:lastRenderedPageBreak/>
        <w:pict w14:anchorId="0086FEF0">
          <v:shape id="_x0000_i1028" type="#_x0000_t75" style="width:6in;height:7.2pt" o:hrpct="0" o:hralign="center" o:hr="t">
            <v:imagedata r:id="rId8" o:title="BD10290_"/>
          </v:shape>
        </w:pict>
      </w:r>
    </w:p>
    <w:p w14:paraId="4E9F14CD" w14:textId="77777777"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5" w:name="_Toc527953323"/>
      <w:bookmarkStart w:id="56" w:name="_Toc67755745"/>
      <w:bookmarkStart w:id="57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8" w:name="_Toc527953324"/>
      <w:bookmarkEnd w:id="55"/>
      <w:r w:rsidR="00E37DB8" w:rsidRPr="00A951FF">
        <w:rPr>
          <w:sz w:val="26"/>
          <w:szCs w:val="26"/>
        </w:rPr>
        <w:t>PPROVALS</w:t>
      </w:r>
      <w:bookmarkEnd w:id="56"/>
      <w:bookmarkEnd w:id="57"/>
    </w:p>
    <w:p w14:paraId="47EDDD6E" w14:textId="2B2962C4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CC1559">
        <w:t>Patrick Cedie Adriano</w:t>
      </w:r>
    </w:p>
    <w:p w14:paraId="0B54A074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489C2D4D" w14:textId="77777777" w:rsidR="008E1BD5" w:rsidRDefault="008E1BD5" w:rsidP="008E1BD5">
      <w:pPr>
        <w:rPr>
          <w:rFonts w:cs="Arial"/>
        </w:rPr>
      </w:pPr>
    </w:p>
    <w:p w14:paraId="2A82AE6D" w14:textId="77777777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14:paraId="726A6210" w14:textId="77777777"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7640F12D" w14:textId="77777777"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14:paraId="347144CF" w14:textId="77777777" w:rsidR="008E1BD5" w:rsidRDefault="008E1BD5" w:rsidP="008E1BD5">
      <w:pPr>
        <w:pStyle w:val="FieldText"/>
        <w:ind w:firstLine="1440"/>
      </w:pPr>
      <w:r w:rsidRPr="00160B81">
        <w:t>Client Sponsor</w:t>
      </w:r>
    </w:p>
    <w:p w14:paraId="78697D9B" w14:textId="77777777" w:rsidR="00160B81" w:rsidRDefault="00160B81" w:rsidP="00160B81"/>
    <w:p w14:paraId="02049D4C" w14:textId="77777777" w:rsidR="003A1956" w:rsidRDefault="00E5037C" w:rsidP="003A1956">
      <w:pPr>
        <w:spacing w:before="240" w:after="240"/>
        <w:jc w:val="center"/>
      </w:pPr>
      <w:r>
        <w:pict w14:anchorId="55EEE5F3">
          <v:shape id="_x0000_i1029" type="#_x0000_t75" style="width:6in;height:7.2pt" o:hrpct="0" o:hralign="center" o:hr="t">
            <v:imagedata r:id="rId8" o:title="BD10290_"/>
          </v:shape>
        </w:pict>
      </w:r>
    </w:p>
    <w:p w14:paraId="06131500" w14:textId="77777777" w:rsidR="008E1BD5" w:rsidRPr="00E37DB8" w:rsidRDefault="00A17E8B" w:rsidP="00E37DB8">
      <w:r>
        <w:br w:type="page"/>
      </w:r>
    </w:p>
    <w:p w14:paraId="251950CF" w14:textId="77777777"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9" w:name="_Toc67755746"/>
      <w:bookmarkStart w:id="60" w:name="_Toc77392562"/>
      <w:r w:rsidRPr="00A951FF">
        <w:rPr>
          <w:sz w:val="26"/>
          <w:szCs w:val="26"/>
        </w:rPr>
        <w:lastRenderedPageBreak/>
        <w:t>APPENDICES</w:t>
      </w:r>
      <w:bookmarkEnd w:id="58"/>
      <w:bookmarkEnd w:id="59"/>
      <w:bookmarkEnd w:id="60"/>
    </w:p>
    <w:p w14:paraId="573DDB52" w14:textId="77777777" w:rsidR="00C27667" w:rsidRDefault="00D7046C" w:rsidP="003A1956">
      <w:pPr>
        <w:pStyle w:val="Heading2"/>
        <w:spacing w:before="480" w:after="240"/>
      </w:pPr>
      <w:bookmarkStart w:id="61" w:name="_Toc67755747"/>
      <w:bookmarkStart w:id="62" w:name="_Toc77392563"/>
      <w:r>
        <w:t>Document Guidelines</w:t>
      </w:r>
      <w:bookmarkEnd w:id="61"/>
      <w:bookmarkEnd w:id="62"/>
    </w:p>
    <w:p w14:paraId="7B13CA57" w14:textId="77777777" w:rsidR="00160B81" w:rsidRPr="003A1956" w:rsidRDefault="00160B81" w:rsidP="00160B81">
      <w:pPr>
        <w:ind w:left="590"/>
        <w:rPr>
          <w:rFonts w:cs="Arial"/>
        </w:rPr>
      </w:pPr>
      <w:bookmarkStart w:id="63" w:name="Omitted"/>
      <w:bookmarkStart w:id="64" w:name="_Project_Charter_Document_Sections_O"/>
      <w:bookmarkStart w:id="65" w:name="_Project_Quality_Plan_Sections_Omitt"/>
      <w:bookmarkStart w:id="66" w:name="_Toc527953329"/>
      <w:bookmarkStart w:id="67" w:name="_Toc67755752"/>
      <w:bookmarkEnd w:id="63"/>
      <w:bookmarkEnd w:id="64"/>
      <w:bookmarkEnd w:id="65"/>
    </w:p>
    <w:p w14:paraId="41466331" w14:textId="77777777" w:rsidR="002D5392" w:rsidRDefault="00C27667" w:rsidP="003A1956">
      <w:pPr>
        <w:pStyle w:val="Heading2"/>
        <w:spacing w:before="480" w:after="240"/>
      </w:pPr>
      <w:bookmarkStart w:id="68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6"/>
      <w:bookmarkEnd w:id="67"/>
      <w:bookmarkEnd w:id="68"/>
    </w:p>
    <w:p w14:paraId="445824BE" w14:textId="77777777" w:rsidR="00160B81" w:rsidRPr="003A1956" w:rsidRDefault="00160B81" w:rsidP="00160B81">
      <w:pPr>
        <w:ind w:left="590"/>
        <w:rPr>
          <w:rFonts w:cs="Arial"/>
        </w:rPr>
      </w:pPr>
    </w:p>
    <w:p w14:paraId="048673FB" w14:textId="77777777" w:rsidR="003A1956" w:rsidRDefault="00E5037C" w:rsidP="003A1956">
      <w:pPr>
        <w:spacing w:before="240" w:after="240"/>
        <w:jc w:val="center"/>
      </w:pPr>
      <w:r>
        <w:pict w14:anchorId="48F86DED"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78564" w14:textId="77777777" w:rsidR="00620BB0" w:rsidRDefault="00620BB0">
      <w:r>
        <w:separator/>
      </w:r>
    </w:p>
  </w:endnote>
  <w:endnote w:type="continuationSeparator" w:id="0">
    <w:p w14:paraId="694C2393" w14:textId="77777777" w:rsidR="00620BB0" w:rsidRDefault="00620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EDA90" w14:textId="5FB1228D" w:rsidR="00E5037C" w:rsidRPr="006E5963" w:rsidRDefault="00E5037C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DA1161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7/17/2018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25ADB" w14:textId="77777777" w:rsidR="00E5037C" w:rsidRPr="006E5963" w:rsidRDefault="00E5037C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38145202" w14:textId="77777777" w:rsidR="00E5037C" w:rsidRPr="006E5963" w:rsidRDefault="00E5037C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7E9AF761" w14:textId="77777777" w:rsidR="00E5037C" w:rsidRPr="006E5963" w:rsidRDefault="00E5037C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7F2EC" w14:textId="77777777" w:rsidR="00620BB0" w:rsidRDefault="00620BB0">
      <w:r>
        <w:separator/>
      </w:r>
    </w:p>
  </w:footnote>
  <w:footnote w:type="continuationSeparator" w:id="0">
    <w:p w14:paraId="108822B2" w14:textId="77777777" w:rsidR="00620BB0" w:rsidRDefault="00620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C1A14" w14:textId="77777777" w:rsidR="00E5037C" w:rsidRPr="006E5963" w:rsidRDefault="00E5037C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662130BA" w14:textId="77777777" w:rsidR="00E5037C" w:rsidRPr="00D0286D" w:rsidRDefault="00E5037C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95422B9"/>
    <w:multiLevelType w:val="hybridMultilevel"/>
    <w:tmpl w:val="7AC430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D153A5"/>
    <w:multiLevelType w:val="hybridMultilevel"/>
    <w:tmpl w:val="51F24BBE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3"/>
  </w:num>
  <w:num w:numId="9">
    <w:abstractNumId w:val="3"/>
  </w:num>
  <w:num w:numId="10">
    <w:abstractNumId w:val="6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14411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064B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2E60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3F4995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565F7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0BB0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51443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3191"/>
    <w:rsid w:val="00955114"/>
    <w:rsid w:val="00957DC8"/>
    <w:rsid w:val="00960EE0"/>
    <w:rsid w:val="009612EB"/>
    <w:rsid w:val="00963A8A"/>
    <w:rsid w:val="009745AD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62BEA"/>
    <w:rsid w:val="00B71FB4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C1559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161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5037C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25BB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B0048D"/>
  <w15:docId w15:val="{52C8ADE1-8433-434E-89DF-8A801D3B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9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Cedie Adriano</dc:creator>
  <cp:lastModifiedBy>Patrick Cedie Adriano</cp:lastModifiedBy>
  <cp:revision>2</cp:revision>
  <cp:lastPrinted>2004-07-12T06:29:00Z</cp:lastPrinted>
  <dcterms:created xsi:type="dcterms:W3CDTF">2018-07-17T00:52:00Z</dcterms:created>
  <dcterms:modified xsi:type="dcterms:W3CDTF">2018-07-17T00:52:00Z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