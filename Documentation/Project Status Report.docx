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EDF8C" w14:textId="77777777"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51C0753" wp14:editId="0F51DC43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2F1B8" w14:textId="77777777"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14:paraId="057FEAC7" w14:textId="77777777" w:rsidR="00AC1680" w:rsidRDefault="00F925BB" w:rsidP="00AC1680">
      <w:pPr>
        <w:spacing w:before="120" w:after="120"/>
        <w:jc w:val="center"/>
      </w:pPr>
      <w:r>
        <w:pict w14:anchorId="527BB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14:paraId="175E79FC" w14:textId="4ECE56D0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F925BB">
        <w:rPr>
          <w:rFonts w:cs="Arial"/>
          <w:b/>
          <w:sz w:val="22"/>
          <w:szCs w:val="22"/>
        </w:rPr>
        <w:t xml:space="preserve"> Grade Archive System</w:t>
      </w:r>
      <w:bookmarkStart w:id="0" w:name="_GoBack"/>
      <w:bookmarkEnd w:id="0"/>
      <w:r w:rsidRPr="00F94D33">
        <w:rPr>
          <w:rFonts w:cs="Arial"/>
          <w:sz w:val="22"/>
          <w:szCs w:val="22"/>
        </w:rPr>
        <w:tab/>
      </w:r>
    </w:p>
    <w:p w14:paraId="1E7A7A09" w14:textId="77777777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</w:p>
    <w:p w14:paraId="5BA87BAB" w14:textId="77777777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</w:p>
    <w:p w14:paraId="699D2523" w14:textId="77777777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14:paraId="4CA69DA2" w14:textId="77777777" w:rsidR="00AC1680" w:rsidRDefault="00F925BB" w:rsidP="00AC1680">
      <w:pPr>
        <w:spacing w:before="240" w:after="240"/>
        <w:jc w:val="center"/>
      </w:pPr>
      <w:r>
        <w:pict w14:anchorId="6F846DB2">
          <v:shape id="_x0000_i1026" type="#_x0000_t75" style="width:6in;height:7.2pt" o:hrpct="0" o:hralign="center" o:hr="t">
            <v:imagedata r:id="rId8" o:title="BD10290_"/>
          </v:shape>
        </w:pict>
      </w:r>
    </w:p>
    <w:p w14:paraId="2EFA3B9A" w14:textId="77777777"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 w14:paraId="6EC43484" w14:textId="77777777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50CD3E10" w14:textId="77777777"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6CD2D1B6" w14:textId="77777777"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 w14:paraId="0FBE9949" w14:textId="77777777">
        <w:tc>
          <w:tcPr>
            <w:tcW w:w="4320" w:type="dxa"/>
            <w:tcMar>
              <w:top w:w="43" w:type="dxa"/>
              <w:bottom w:w="43" w:type="dxa"/>
            </w:tcMar>
          </w:tcPr>
          <w:p w14:paraId="781FA077" w14:textId="14925196" w:rsidR="003557E7" w:rsidRPr="003557E7" w:rsidRDefault="00292E60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Patrick Cedie Adriano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705BE073" w14:textId="4A82D936" w:rsidR="003557E7" w:rsidRPr="003557E7" w:rsidRDefault="00292E60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 w14:paraId="5A2E8218" w14:textId="77777777">
        <w:tc>
          <w:tcPr>
            <w:tcW w:w="4320" w:type="dxa"/>
            <w:tcMar>
              <w:top w:w="43" w:type="dxa"/>
              <w:bottom w:w="43" w:type="dxa"/>
            </w:tcMar>
          </w:tcPr>
          <w:p w14:paraId="1E0B4297" w14:textId="603AD90F" w:rsidR="003557E7" w:rsidRPr="003557E7" w:rsidRDefault="00292E60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Mark Justine Apit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31064FC2" w14:textId="5E95BA48" w:rsidR="003557E7" w:rsidRPr="003557E7" w:rsidRDefault="00292E60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 w14:paraId="1B0E711B" w14:textId="77777777">
        <w:tc>
          <w:tcPr>
            <w:tcW w:w="4320" w:type="dxa"/>
            <w:tcMar>
              <w:top w:w="43" w:type="dxa"/>
              <w:bottom w:w="43" w:type="dxa"/>
            </w:tcMar>
          </w:tcPr>
          <w:p w14:paraId="4541AA89" w14:textId="4F8B5DBA" w:rsidR="003557E7" w:rsidRPr="003557E7" w:rsidRDefault="00292E60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Tyrone Edward Fonacier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03381F1E" w14:textId="16C1BB1C" w:rsidR="003557E7" w:rsidRPr="003557E7" w:rsidRDefault="00292E60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14:paraId="1415DCEC" w14:textId="77777777" w:rsidR="004C4A05" w:rsidRPr="004656E5" w:rsidRDefault="004C4A05"/>
    <w:p w14:paraId="25C9187C" w14:textId="77777777"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 w14:paraId="347D29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14:paraId="2EBD2337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14:paraId="28FCCA7A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1" w:name="_Toc500731307"/>
            <w:bookmarkStart w:id="2" w:name="_Toc500731349"/>
            <w:bookmarkStart w:id="3" w:name="_Toc500731407"/>
            <w:bookmarkStart w:id="4" w:name="_Toc500741301"/>
            <w:bookmarkStart w:id="5" w:name="_Toc500743056"/>
            <w:bookmarkStart w:id="6" w:name="_Toc500745755"/>
            <w:bookmarkStart w:id="7" w:name="_Toc500746078"/>
            <w:bookmarkStart w:id="8" w:name="_Toc500746142"/>
            <w:r w:rsidRPr="003557E7">
              <w:rPr>
                <w:rFonts w:cs="Arial"/>
                <w:b/>
              </w:rPr>
              <w:t>Date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1980" w:type="dxa"/>
            <w:shd w:val="clear" w:color="auto" w:fill="D9D9D9"/>
          </w:tcPr>
          <w:p w14:paraId="04F06777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14:paraId="15BDFC1A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9" w:name="_Toc500731308"/>
            <w:bookmarkStart w:id="10" w:name="_Toc500731350"/>
            <w:bookmarkStart w:id="11" w:name="_Toc500731408"/>
            <w:bookmarkStart w:id="12" w:name="_Toc500741302"/>
            <w:bookmarkStart w:id="13" w:name="_Toc500743057"/>
            <w:bookmarkStart w:id="14" w:name="_Toc500745756"/>
            <w:bookmarkStart w:id="15" w:name="_Toc500746079"/>
            <w:bookmarkStart w:id="16" w:name="_Toc500746143"/>
            <w:r w:rsidRPr="003557E7">
              <w:rPr>
                <w:rFonts w:cs="Arial"/>
                <w:b/>
              </w:rPr>
              <w:t>Change Description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4C4A05" w:rsidRPr="003557E7" w14:paraId="5382D62A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14:paraId="40BEDABE" w14:textId="77777777"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14:paraId="74DA7CD8" w14:textId="5B1691AF" w:rsidR="004C4A05" w:rsidRPr="003557E7" w:rsidRDefault="003F499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06/13/18</w:t>
            </w:r>
          </w:p>
        </w:tc>
        <w:tc>
          <w:tcPr>
            <w:tcW w:w="1980" w:type="dxa"/>
          </w:tcPr>
          <w:p w14:paraId="7CF451CB" w14:textId="1FEB6C97" w:rsidR="004C4A05" w:rsidRPr="003557E7" w:rsidRDefault="003F499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Patrick Cedie</w:t>
            </w:r>
          </w:p>
        </w:tc>
        <w:tc>
          <w:tcPr>
            <w:tcW w:w="4140" w:type="dxa"/>
          </w:tcPr>
          <w:p w14:paraId="43F2C52B" w14:textId="77777777"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 w14:paraId="158FEF8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14:paraId="5D5EF767" w14:textId="39337BD3" w:rsidR="004C4A05" w:rsidRPr="003557E7" w:rsidRDefault="003F499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14:paraId="1F4604B5" w14:textId="7E964B03" w:rsidR="004C4A05" w:rsidRPr="003557E7" w:rsidRDefault="003F499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06/20/18</w:t>
            </w:r>
          </w:p>
        </w:tc>
        <w:tc>
          <w:tcPr>
            <w:tcW w:w="1980" w:type="dxa"/>
          </w:tcPr>
          <w:p w14:paraId="5C2F68DF" w14:textId="03456F4F" w:rsidR="004C4A05" w:rsidRPr="003557E7" w:rsidRDefault="003F499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Patrick Cedie</w:t>
            </w:r>
          </w:p>
        </w:tc>
        <w:tc>
          <w:tcPr>
            <w:tcW w:w="4140" w:type="dxa"/>
          </w:tcPr>
          <w:p w14:paraId="553962CB" w14:textId="553D23B6" w:rsidR="007845AF" w:rsidRPr="003557E7" w:rsidRDefault="003F4995" w:rsidP="003F499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Proposed Use Case &amp; Event Table Creation</w:t>
            </w:r>
          </w:p>
        </w:tc>
      </w:tr>
      <w:tr w:rsidR="003F4995" w:rsidRPr="003557E7" w14:paraId="46CCA5D0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14:paraId="4DE5939E" w14:textId="7C0F7886" w:rsidR="003F4995" w:rsidRPr="003557E7" w:rsidRDefault="003F4995" w:rsidP="003F499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14:paraId="7B5CF25B" w14:textId="7EFC49D6" w:rsidR="003F4995" w:rsidRPr="003557E7" w:rsidRDefault="003F4995" w:rsidP="003F499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06/27/18</w:t>
            </w:r>
          </w:p>
        </w:tc>
        <w:tc>
          <w:tcPr>
            <w:tcW w:w="1980" w:type="dxa"/>
          </w:tcPr>
          <w:p w14:paraId="4CBB85B5" w14:textId="77777777" w:rsidR="003F4995" w:rsidRDefault="00953191" w:rsidP="003F499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Patrick Cedie</w:t>
            </w:r>
          </w:p>
          <w:p w14:paraId="024C01E0" w14:textId="77777777" w:rsidR="00953191" w:rsidRDefault="00953191" w:rsidP="003F499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Mark Justine</w:t>
            </w:r>
          </w:p>
          <w:p w14:paraId="37CA84B8" w14:textId="6303F2FF" w:rsidR="00953191" w:rsidRPr="003557E7" w:rsidRDefault="00953191" w:rsidP="003F499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Tyrone Edward</w:t>
            </w:r>
          </w:p>
        </w:tc>
        <w:tc>
          <w:tcPr>
            <w:tcW w:w="4140" w:type="dxa"/>
          </w:tcPr>
          <w:p w14:paraId="0EDB13DD" w14:textId="39B060EB" w:rsidR="003F4995" w:rsidRDefault="003F4995" w:rsidP="003F4995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Full Use Case </w:t>
            </w:r>
            <w:r w:rsidR="00953191">
              <w:rPr>
                <w:rFonts w:cs="Arial"/>
                <w:sz w:val="20"/>
              </w:rPr>
              <w:t>Description</w:t>
            </w:r>
          </w:p>
          <w:p w14:paraId="39583A1E" w14:textId="25823294" w:rsidR="003F4995" w:rsidRDefault="003F4995" w:rsidP="003F4995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Activity Diagram</w:t>
            </w:r>
          </w:p>
          <w:p w14:paraId="79EB91D1" w14:textId="77777777" w:rsidR="003F4995" w:rsidRDefault="003F4995" w:rsidP="003F4995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Object Diagram</w:t>
            </w:r>
          </w:p>
          <w:p w14:paraId="05D70908" w14:textId="77777777" w:rsidR="003F4995" w:rsidRDefault="003F4995" w:rsidP="003F4995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Data Flow Diagram - Level 0</w:t>
            </w:r>
          </w:p>
          <w:p w14:paraId="6F5263D4" w14:textId="2FAB1E2D" w:rsidR="003F4995" w:rsidRPr="003557E7" w:rsidRDefault="00953191" w:rsidP="003F4995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Context Level Diagram</w:t>
            </w:r>
          </w:p>
        </w:tc>
      </w:tr>
    </w:tbl>
    <w:p w14:paraId="340208AF" w14:textId="77777777" w:rsidR="007845AF" w:rsidRPr="00BE141E" w:rsidRDefault="007845AF" w:rsidP="007845AF"/>
    <w:p w14:paraId="4D13FF89" w14:textId="77777777" w:rsidR="007845AF" w:rsidRDefault="007845AF" w:rsidP="007845AF"/>
    <w:p w14:paraId="133EFC12" w14:textId="77777777" w:rsidR="00356B53" w:rsidRDefault="00356B53" w:rsidP="00356B53">
      <w:pPr>
        <w:rPr>
          <w:rFonts w:ascii="Times New Roman" w:hAnsi="Times New Roman"/>
          <w:i/>
          <w:color w:val="0000FF"/>
        </w:rPr>
      </w:pPr>
    </w:p>
    <w:p w14:paraId="7258F516" w14:textId="77777777"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14:paraId="59BF2FD2" w14:textId="77777777"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169A7B9C" w14:textId="77777777" w:rsidR="00080D2B" w:rsidRDefault="00014411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3F84CDDD" w14:textId="77777777" w:rsidR="00080D2B" w:rsidRDefault="00014411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64DA67FB" w14:textId="77777777" w:rsidR="00080D2B" w:rsidRDefault="00014411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29D3FA14" w14:textId="77777777" w:rsidR="00080D2B" w:rsidRDefault="00014411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442D8857" w14:textId="77777777" w:rsidR="00080D2B" w:rsidRDefault="00014411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21D4387D" w14:textId="77777777" w:rsidR="00080D2B" w:rsidRDefault="00014411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6587E6CE" w14:textId="77777777" w:rsidR="00080D2B" w:rsidRDefault="00014411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29AE4D0C" w14:textId="77777777" w:rsidR="008E60A4" w:rsidRDefault="0075452A">
      <w:r>
        <w:rPr>
          <w:rFonts w:cs="Arial"/>
          <w:b/>
          <w:bCs/>
          <w:caps/>
        </w:rPr>
        <w:fldChar w:fldCharType="end"/>
      </w:r>
    </w:p>
    <w:p w14:paraId="1ECE8187" w14:textId="77777777"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7" w:name="_Toc67755723"/>
      <w:bookmarkStart w:id="18" w:name="_Toc77392557"/>
      <w:bookmarkStart w:id="19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7"/>
      <w:bookmarkEnd w:id="18"/>
    </w:p>
    <w:bookmarkStart w:id="20" w:name="Text1"/>
    <w:p w14:paraId="734BEC69" w14:textId="77777777" w:rsidR="0013642E" w:rsidRPr="00621C6B" w:rsidRDefault="00A73169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1"/>
            <w:enabled/>
            <w:calcOnExit w:val="0"/>
            <w:textInput>
              <w:default w:val="[Replace this text with a summary of the report′s purpose in reference to your specific project needs, or use the sample text below.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a summary of the report′s purpose in reference to your specific project needs, or use the sample text below.]</w:t>
      </w:r>
      <w:r>
        <w:rPr>
          <w:rFonts w:cs="Arial"/>
        </w:rPr>
        <w:fldChar w:fldCharType="end"/>
      </w:r>
      <w:bookmarkEnd w:id="20"/>
    </w:p>
    <w:p w14:paraId="42B96637" w14:textId="77777777" w:rsidR="00461730" w:rsidRPr="00461730" w:rsidRDefault="00461730" w:rsidP="004A7483">
      <w:pPr>
        <w:rPr>
          <w:rFonts w:cs="Arial"/>
        </w:rPr>
      </w:pPr>
    </w:p>
    <w:p w14:paraId="5D931F60" w14:textId="77777777"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9"/>
    <w:p w14:paraId="70278615" w14:textId="77777777" w:rsidR="003A1956" w:rsidRDefault="00F925BB" w:rsidP="003A1956">
      <w:pPr>
        <w:spacing w:before="240" w:after="240"/>
        <w:jc w:val="center"/>
      </w:pPr>
      <w:r>
        <w:pict w14:anchorId="4671383B">
          <v:shape id="_x0000_i1027" type="#_x0000_t75" style="width:6in;height:7.2pt" o:hrpct="0" o:hralign="center" o:hr="t">
            <v:imagedata r:id="rId8" o:title="BD10290_"/>
          </v:shape>
        </w:pict>
      </w:r>
    </w:p>
    <w:p w14:paraId="374FB629" w14:textId="77777777"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1" w:name="_Toc77392558"/>
      <w:r w:rsidRPr="003A1956">
        <w:rPr>
          <w:sz w:val="26"/>
          <w:szCs w:val="26"/>
        </w:rPr>
        <w:t>PROJECT STATUS REPORT TEMPLATE</w:t>
      </w:r>
      <w:bookmarkEnd w:id="21"/>
    </w:p>
    <w:p w14:paraId="080C1758" w14:textId="77777777" w:rsidR="007B0604" w:rsidRDefault="005C6B99" w:rsidP="003A1956">
      <w:pPr>
        <w:pStyle w:val="Heading2"/>
        <w:spacing w:before="480" w:after="240"/>
      </w:pPr>
      <w:bookmarkStart w:id="22" w:name="_Toc77392559"/>
      <w:r>
        <w:t>Project Status Report Details</w:t>
      </w:r>
      <w:bookmarkEnd w:id="22"/>
    </w:p>
    <w:bookmarkStart w:id="23" w:name="Text2"/>
    <w:p w14:paraId="52E83348" w14:textId="77777777" w:rsidR="00D916B6" w:rsidRPr="003A1956" w:rsidRDefault="00F22B07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2"/>
            <w:enabled/>
            <w:calcOnExit w:val="0"/>
            <w:textInput>
              <w:default w:val="[Replace this text with project status details for your key project stakeholders, focusing on milestone deliverables. This Report must include the following points, though more may be added: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project status details for your key project stakeholders, focusing on milestone deliverables. This Report must include the following points, though more may be added:]</w:t>
      </w:r>
      <w:r>
        <w:rPr>
          <w:rFonts w:cs="Arial"/>
        </w:rPr>
        <w:fldChar w:fldCharType="end"/>
      </w:r>
      <w:bookmarkEnd w:id="23"/>
    </w:p>
    <w:bookmarkStart w:id="24" w:name="Text3"/>
    <w:p w14:paraId="3104205B" w14:textId="77777777" w:rsidR="0020544A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3"/>
            <w:enabled/>
            <w:calcOnExit w:val="0"/>
            <w:textInput>
              <w:default w:val="[Status of the Project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[Status of the Project]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4"/>
    </w:p>
    <w:bookmarkStart w:id="25" w:name="Text4"/>
    <w:p w14:paraId="065A1CAD" w14:textId="77777777"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4"/>
            <w:enabled/>
            <w:calcOnExit w:val="0"/>
            <w:textInput>
              <w:default w:val="[Project Description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Description.]</w:t>
      </w:r>
      <w:r>
        <w:rPr>
          <w:rFonts w:ascii="Arial" w:hAnsi="Arial" w:cs="Arial"/>
          <w:sz w:val="20"/>
          <w:szCs w:val="20"/>
        </w:rPr>
        <w:fldChar w:fldCharType="end"/>
      </w:r>
      <w:bookmarkEnd w:id="25"/>
    </w:p>
    <w:bookmarkStart w:id="26" w:name="Text5"/>
    <w:p w14:paraId="4A0AD59D" w14:textId="77777777"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5"/>
            <w:enabled/>
            <w:calcOnExit w:val="0"/>
            <w:textInput>
              <w:default w:val="[Milestone Deliverables for the last reporting period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[Milestone Deliverables for the last reporting period.]</w:t>
      </w:r>
      <w:r>
        <w:rPr>
          <w:rFonts w:ascii="Arial" w:hAnsi="Arial" w:cs="Arial"/>
          <w:sz w:val="20"/>
          <w:szCs w:val="20"/>
        </w:rPr>
        <w:fldChar w:fldCharType="end"/>
      </w:r>
      <w:bookmarkEnd w:id="26"/>
    </w:p>
    <w:bookmarkStart w:id="27" w:name="Text6"/>
    <w:p w14:paraId="1CB1CDCA" w14:textId="77777777" w:rsidR="00D916B6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6"/>
            <w:enabled/>
            <w:calcOnExit w:val="0"/>
            <w:textInput>
              <w:default w:val="[Project impact of success or failure of milestone deliverables for the remaining period of the project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impact of success or failure of milestone deliverables for the remaining period of the project.]</w:t>
      </w:r>
      <w:r>
        <w:rPr>
          <w:rFonts w:ascii="Arial" w:hAnsi="Arial" w:cs="Arial"/>
          <w:sz w:val="20"/>
          <w:szCs w:val="20"/>
        </w:rPr>
        <w:fldChar w:fldCharType="end"/>
      </w:r>
      <w:bookmarkEnd w:id="27"/>
    </w:p>
    <w:bookmarkStart w:id="28" w:name="Text7"/>
    <w:p w14:paraId="6C308B7B" w14:textId="77777777"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7"/>
            <w:enabled/>
            <w:calcOnExit w:val="0"/>
            <w:textInput>
              <w:default w:val="[Budget Report—Write with respect to planned expenditure, actual expenditure and deficit/surplus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[Budget Report—Write with respect to planned expenditure, actual expenditure and deficit/surplus.]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8"/>
    </w:p>
    <w:bookmarkStart w:id="29" w:name="Text8"/>
    <w:p w14:paraId="1D63EA5E" w14:textId="77777777"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8"/>
            <w:enabled/>
            <w:calcOnExit w:val="0"/>
            <w:textInput>
              <w:default w:val="[Risk Management Report—Specify any changes to the major risks identified since the previous report and modification to the strategies put in place to manage them, if appropriat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[Risk Management Report—Specify any changes to the major risks identified since the previous report and modification to the strategies put in place to manage them, if appropriate.]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9"/>
    </w:p>
    <w:bookmarkStart w:id="30" w:name="Text9"/>
    <w:p w14:paraId="1D22D538" w14:textId="77777777"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9"/>
            <w:enabled/>
            <w:calcOnExit w:val="0"/>
            <w:textInput>
              <w:default w:val="[Issues Report—Include areas of concern, specific problems, and any action/decision that needs to be taken by the Steering Committe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[Issues Report—Include areas of concern, specific problems, and any action/decision that needs to be taken by the Steering Committee.]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30"/>
    </w:p>
    <w:bookmarkStart w:id="31" w:name="Text10"/>
    <w:p w14:paraId="5C5A7A3E" w14:textId="77777777"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10"/>
            <w:enabled/>
            <w:calcOnExit w:val="0"/>
            <w:textInput>
              <w:default w:val="[Project recommendations to ensure success including lessons learned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[Project recommendations to ensure success including lessons learned.]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31"/>
    </w:p>
    <w:p w14:paraId="16107F82" w14:textId="77777777" w:rsidR="007B0604" w:rsidRDefault="007407E0" w:rsidP="003A1956">
      <w:pPr>
        <w:pStyle w:val="Heading2"/>
        <w:spacing w:before="480" w:after="240"/>
      </w:pPr>
      <w:bookmarkStart w:id="32" w:name="_Toc77392560"/>
      <w:r>
        <w:t>Project Status Report Template</w:t>
      </w:r>
      <w:bookmarkEnd w:id="3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 w14:paraId="7E159B8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14:paraId="11F84FAF" w14:textId="77777777"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 w14:paraId="6100B9CA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14:paraId="1DFD6C28" w14:textId="77777777"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14:paraId="1E2AFECB" w14:textId="213C3C8B" w:rsidR="009435EB" w:rsidRPr="009435EB" w:rsidRDefault="00953191" w:rsidP="009435EB">
            <w:pPr>
              <w:spacing w:before="40" w:after="40"/>
            </w:pPr>
            <w:r>
              <w:t>Patrick Cedie</w:t>
            </w:r>
          </w:p>
        </w:tc>
        <w:tc>
          <w:tcPr>
            <w:tcW w:w="2680" w:type="dxa"/>
            <w:vAlign w:val="top"/>
          </w:tcPr>
          <w:p w14:paraId="727D776D" w14:textId="77777777"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14:paraId="525B8DF4" w14:textId="4F46E719" w:rsidR="00840033" w:rsidRPr="009435EB" w:rsidRDefault="00953191" w:rsidP="009435EB">
            <w:pPr>
              <w:spacing w:before="40" w:after="40"/>
            </w:pPr>
            <w:r>
              <w:t>06/13/18</w:t>
            </w:r>
          </w:p>
        </w:tc>
        <w:tc>
          <w:tcPr>
            <w:tcW w:w="3020" w:type="dxa"/>
            <w:vAlign w:val="top"/>
          </w:tcPr>
          <w:p w14:paraId="1D619F23" w14:textId="77777777"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14:paraId="4522BEDB" w14:textId="692A9057" w:rsidR="00840033" w:rsidRPr="00A951FF" w:rsidRDefault="00953191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06/13/18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="006E6774">
              <w:fldChar w:fldCharType="begin"/>
            </w:r>
            <w:r w:rsidR="006E6774">
              <w:instrText xml:space="preserve"> MACROBUTTON  DoFieldClick </w:instrText>
            </w:r>
            <w:r w:rsidR="006E6774" w:rsidRPr="006E6774">
              <w:rPr>
                <w:b w:val="0"/>
              </w:rPr>
              <w:instrText>[</w:instrText>
            </w:r>
            <w:r w:rsidR="006E6774" w:rsidRPr="006E6774">
              <w:instrText>mm/dd/yy</w:instrText>
            </w:r>
            <w:r w:rsidR="006E6774" w:rsidRPr="006E6774">
              <w:rPr>
                <w:b w:val="0"/>
              </w:rPr>
              <w:instrText>]</w:instrText>
            </w:r>
            <w:r w:rsidR="006E6774">
              <w:fldChar w:fldCharType="end"/>
            </w:r>
          </w:p>
        </w:tc>
      </w:tr>
      <w:tr w:rsidR="009435EB" w:rsidRPr="00C13EAB" w14:paraId="363D796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14:paraId="73E4593D" w14:textId="77777777"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bookmarkStart w:id="33" w:name="Text11"/>
          <w:p w14:paraId="1A4077B7" w14:textId="77777777" w:rsidR="009435EB" w:rsidRPr="00C13EAB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fldChar w:fldCharType="begin">
                <w:ffData>
                  <w:name w:val="Text11"/>
                  <w:enabled/>
                  <w:calcOnExit w:val="0"/>
                  <w:textInput>
                    <w:default w:val="[Replace this text with a brief overview statement on project situation.]"/>
                  </w:textInput>
                </w:ffData>
              </w:fldChar>
            </w:r>
            <w:r>
              <w:rPr>
                <w:b w:val="0"/>
              </w:rPr>
              <w:instrText xml:space="preserve"> FORMTEXT </w:instrText>
            </w:r>
            <w:r>
              <w:rPr>
                <w:b w:val="0"/>
              </w:rPr>
            </w:r>
            <w:r>
              <w:rPr>
                <w:b w:val="0"/>
              </w:rPr>
              <w:fldChar w:fldCharType="separate"/>
            </w:r>
            <w:r>
              <w:rPr>
                <w:b w:val="0"/>
                <w:noProof/>
              </w:rPr>
              <w:t>[Replace this text with a brief overview statement on project situation.]</w:t>
            </w:r>
            <w:r>
              <w:rPr>
                <w:b w:val="0"/>
              </w:rPr>
              <w:fldChar w:fldCharType="end"/>
            </w:r>
            <w:bookmarkEnd w:id="33"/>
          </w:p>
        </w:tc>
      </w:tr>
      <w:tr w:rsidR="00F36D60" w:rsidRPr="00C13EAB" w14:paraId="03659CCA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14:paraId="6F66462B" w14:textId="77777777"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bookmarkStart w:id="34" w:name="Text12"/>
          <w:p w14:paraId="419EC7D9" w14:textId="77777777" w:rsidR="00F36D60" w:rsidRPr="00C13EAB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lastRenderedPageBreak/>
              <w:fldChar w:fldCharType="begin">
                <w:ffData>
                  <w:name w:val="Text12"/>
                  <w:enabled/>
                  <w:calcOnExit w:val="0"/>
                  <w:textInput>
                    <w:default w:val="[Replace this text with a brief statement of project performance not covered in the remainder of the report.]"/>
                  </w:textInput>
                </w:ffData>
              </w:fldChar>
            </w:r>
            <w:r>
              <w:rPr>
                <w:b w:val="0"/>
                <w:iCs/>
              </w:rPr>
              <w:instrText xml:space="preserve"> FORMTEXT </w:instrText>
            </w:r>
            <w:r>
              <w:rPr>
                <w:b w:val="0"/>
                <w:iCs/>
              </w:rPr>
            </w:r>
            <w:r>
              <w:rPr>
                <w:b w:val="0"/>
                <w:iCs/>
              </w:rPr>
              <w:fldChar w:fldCharType="separate"/>
            </w:r>
            <w:r>
              <w:rPr>
                <w:b w:val="0"/>
                <w:iCs/>
                <w:noProof/>
              </w:rPr>
              <w:t>[Replace this text with a brief statement of project performance not covered in the remainder of the report.]</w:t>
            </w:r>
            <w:r>
              <w:rPr>
                <w:b w:val="0"/>
                <w:iCs/>
              </w:rPr>
              <w:fldChar w:fldCharType="end"/>
            </w:r>
            <w:bookmarkEnd w:id="34"/>
          </w:p>
        </w:tc>
      </w:tr>
      <w:tr w:rsidR="00F36D60" w:rsidRPr="00C13EAB" w14:paraId="41DBE8D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14:paraId="6C3C9366" w14:textId="77777777"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 w14:paraId="1099F993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14:paraId="6AEF9BB9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14:paraId="0536092A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14:paraId="050A349A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14:paraId="7390AF17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14:paraId="198F2E85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14:paraId="7E082562" w14:textId="77777777"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 w14:paraId="0B541E56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24F858FE" w14:textId="31F2E17B" w:rsidR="009435EB" w:rsidRPr="00C13EAB" w:rsidRDefault="00953191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Migration of INT</w:t>
                  </w:r>
                  <w:r w:rsidR="00CC1559">
                    <w:t>S</w:t>
                  </w:r>
                  <w:r>
                    <w:t>DEV files to GitHub</w:t>
                  </w:r>
                </w:p>
              </w:tc>
              <w:tc>
                <w:tcPr>
                  <w:tcW w:w="1250" w:type="dxa"/>
                  <w:vAlign w:val="top"/>
                </w:tcPr>
                <w:p w14:paraId="667AD659" w14:textId="5D3DE973" w:rsidR="009435EB" w:rsidRDefault="00CC1559" w:rsidP="00811B77">
                  <w:pPr>
                    <w:spacing w:before="40" w:after="40"/>
                  </w:pPr>
                  <w:r>
                    <w:t>06/13/18</w:t>
                  </w:r>
                </w:p>
              </w:tc>
              <w:tc>
                <w:tcPr>
                  <w:tcW w:w="1606" w:type="dxa"/>
                  <w:vAlign w:val="top"/>
                </w:tcPr>
                <w:p w14:paraId="117DF884" w14:textId="14488AB6" w:rsidR="009435EB" w:rsidRDefault="00CC1559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28B38DD0" w14:textId="77777777" w:rsidR="009435EB" w:rsidRPr="00C13EAB" w:rsidRDefault="005F7DD6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3E378267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351C7E71" w14:textId="409732AC" w:rsidR="009435EB" w:rsidRPr="00C13EAB" w:rsidRDefault="00CC155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The Github proficiency of all members</w:t>
                  </w:r>
                </w:p>
              </w:tc>
              <w:tc>
                <w:tcPr>
                  <w:tcW w:w="1250" w:type="dxa"/>
                  <w:vAlign w:val="top"/>
                </w:tcPr>
                <w:p w14:paraId="212B8D8B" w14:textId="7061FE12" w:rsidR="009435EB" w:rsidRDefault="00CC1559" w:rsidP="00CD4105">
                  <w:pPr>
                    <w:spacing w:before="40" w:after="40"/>
                  </w:pPr>
                  <w:r>
                    <w:t>06/20/18</w:t>
                  </w:r>
                </w:p>
              </w:tc>
              <w:tc>
                <w:tcPr>
                  <w:tcW w:w="1606" w:type="dxa"/>
                  <w:vAlign w:val="top"/>
                </w:tcPr>
                <w:p w14:paraId="1EE1D4D5" w14:textId="1120CF38" w:rsidR="009435EB" w:rsidRDefault="00CC1559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58AE9FDB" w14:textId="5756365C" w:rsidR="009435EB" w:rsidRPr="00C13EAB" w:rsidRDefault="00CC1559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1DBEB954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72928E32" w14:textId="5A41FB31" w:rsidR="009435EB" w:rsidRPr="00C13EAB" w:rsidRDefault="00CC1559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Events Table, Use Case Diagram</w:t>
                  </w:r>
                </w:p>
              </w:tc>
              <w:tc>
                <w:tcPr>
                  <w:tcW w:w="1250" w:type="dxa"/>
                  <w:vAlign w:val="top"/>
                </w:tcPr>
                <w:p w14:paraId="7B65F9C3" w14:textId="6194AEB3" w:rsidR="009435EB" w:rsidRDefault="00CC1559" w:rsidP="00811B77">
                  <w:pPr>
                    <w:spacing w:before="40" w:after="40"/>
                  </w:pPr>
                  <w:r>
                    <w:t>06/20/18</w:t>
                  </w:r>
                </w:p>
              </w:tc>
              <w:tc>
                <w:tcPr>
                  <w:tcW w:w="1606" w:type="dxa"/>
                  <w:vAlign w:val="top"/>
                </w:tcPr>
                <w:p w14:paraId="122BB9BC" w14:textId="50EFB697" w:rsidR="009435EB" w:rsidRDefault="00CC1559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32811992" w14:textId="0A367C4A" w:rsidR="009435EB" w:rsidRPr="00C13EAB" w:rsidRDefault="00CC1559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65336071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14:paraId="38D88357" w14:textId="77777777"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 w14:paraId="415C2BCA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7F07C5F5" w14:textId="7260184E" w:rsidR="009435EB" w:rsidRPr="00C13EAB" w:rsidRDefault="00CC155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Full Use Case Description</w:t>
                  </w:r>
                </w:p>
              </w:tc>
              <w:tc>
                <w:tcPr>
                  <w:tcW w:w="1250" w:type="dxa"/>
                  <w:vAlign w:val="top"/>
                </w:tcPr>
                <w:p w14:paraId="68425252" w14:textId="3AEAC401" w:rsidR="009435EB" w:rsidRDefault="00CC1559" w:rsidP="00CD4105">
                  <w:pPr>
                    <w:spacing w:before="40" w:after="40"/>
                  </w:pPr>
                  <w:r>
                    <w:t>06/27/18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14:paraId="535CF99E" w14:textId="2C1CA28C" w:rsidR="009435EB" w:rsidRDefault="00CC1559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14:paraId="30E0F678" w14:textId="77777777"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61306E62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0808C831" w14:textId="17A263EE" w:rsidR="009435EB" w:rsidRPr="00C13EAB" w:rsidRDefault="00CC155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Activity Diagram</w:t>
                  </w:r>
                </w:p>
              </w:tc>
              <w:tc>
                <w:tcPr>
                  <w:tcW w:w="1250" w:type="dxa"/>
                  <w:vAlign w:val="top"/>
                </w:tcPr>
                <w:p w14:paraId="53F4B12D" w14:textId="34511135" w:rsidR="009435EB" w:rsidRDefault="00CC1559" w:rsidP="00CD4105">
                  <w:pPr>
                    <w:spacing w:before="40" w:after="40"/>
                  </w:pPr>
                  <w:r>
                    <w:t>06/27/18</w:t>
                  </w:r>
                </w:p>
              </w:tc>
              <w:tc>
                <w:tcPr>
                  <w:tcW w:w="1606" w:type="dxa"/>
                  <w:vAlign w:val="top"/>
                </w:tcPr>
                <w:p w14:paraId="6D3E0015" w14:textId="67CB74E2" w:rsidR="009435EB" w:rsidRDefault="00CC1559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7E9625AE" w14:textId="2DD2728B" w:rsidR="009435EB" w:rsidRPr="00C13EAB" w:rsidRDefault="00CC1559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43C06403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1A078E47" w14:textId="43C3C0A3" w:rsidR="009435EB" w:rsidRPr="00C13EAB" w:rsidRDefault="00CC155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Object Diagram</w:t>
                  </w:r>
                </w:p>
              </w:tc>
              <w:tc>
                <w:tcPr>
                  <w:tcW w:w="1250" w:type="dxa"/>
                  <w:vAlign w:val="top"/>
                </w:tcPr>
                <w:p w14:paraId="2EEA0A1E" w14:textId="21B49C42" w:rsidR="009435EB" w:rsidRDefault="00CC1559" w:rsidP="00CD4105">
                  <w:pPr>
                    <w:spacing w:before="40" w:after="40"/>
                  </w:pPr>
                  <w:r>
                    <w:t>06/27/18</w:t>
                  </w:r>
                </w:p>
              </w:tc>
              <w:tc>
                <w:tcPr>
                  <w:tcW w:w="1606" w:type="dxa"/>
                  <w:vAlign w:val="top"/>
                </w:tcPr>
                <w:p w14:paraId="6392EFF2" w14:textId="6148685F" w:rsidR="009435EB" w:rsidRDefault="00CC1559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170C08F5" w14:textId="0B9938AC" w:rsidR="009435EB" w:rsidRPr="00C13EAB" w:rsidRDefault="00CC1559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CC1559" w:rsidRPr="00C13EAB" w14:paraId="2159E536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66F359DF" w14:textId="335837A2" w:rsidR="00CC1559" w:rsidRDefault="00CC155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Data Flow Diagram – Level 0</w:t>
                  </w:r>
                </w:p>
              </w:tc>
              <w:tc>
                <w:tcPr>
                  <w:tcW w:w="1250" w:type="dxa"/>
                  <w:vAlign w:val="top"/>
                </w:tcPr>
                <w:p w14:paraId="20CBA8C4" w14:textId="28DB5596" w:rsidR="00CC1559" w:rsidRDefault="00CC1559" w:rsidP="00CD4105">
                  <w:pPr>
                    <w:spacing w:before="40" w:after="40"/>
                  </w:pPr>
                  <w:r>
                    <w:t>06/27/18</w:t>
                  </w:r>
                </w:p>
              </w:tc>
              <w:tc>
                <w:tcPr>
                  <w:tcW w:w="1606" w:type="dxa"/>
                  <w:vAlign w:val="top"/>
                </w:tcPr>
                <w:p w14:paraId="40161822" w14:textId="6FBEC6D4" w:rsidR="00CC1559" w:rsidRDefault="00CC1559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2AA89B48" w14:textId="288ED72D" w:rsidR="00CC1559" w:rsidRDefault="00CC1559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14:paraId="46C9AC18" w14:textId="77777777"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 w14:paraId="1DEC099A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14:paraId="2C813F74" w14:textId="77777777"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 w14:paraId="264378A0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14:paraId="756BFE75" w14:textId="77777777"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14:paraId="4B0DCCFC" w14:textId="77777777"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14:paraId="6B7DAA66" w14:textId="77777777"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14:paraId="4EFEF680" w14:textId="77777777"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14:paraId="4C540F81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14:paraId="057749BA" w14:textId="77777777"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 w14:paraId="6F82FC98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4FE3A4C6" w14:textId="77777777"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14:paraId="6B3522C2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14:paraId="70835CB7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14:paraId="7A88DC93" w14:textId="77777777"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2CB3D3D9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0F21438A" w14:textId="77777777"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14:paraId="0A28C367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14:paraId="58DCF7B8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14:paraId="30183B9D" w14:textId="77777777"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73EAA14A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09D2EF32" w14:textId="77777777"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14:paraId="7C2F0FF3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14:paraId="3483E5B9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14:paraId="4310BB34" w14:textId="77777777"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5F6177FB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14:paraId="0B3A8733" w14:textId="77777777"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9435EB" w:rsidRPr="00C13EAB" w14:paraId="6AC086BB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3944CAD3" w14:textId="77777777"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14:paraId="1F25D70C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14:paraId="09B7AB66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14:paraId="663718D5" w14:textId="77777777"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4C5312D6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76FDAE97" w14:textId="77777777"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14:paraId="7D1FBDF4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14:paraId="45C73772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14:paraId="06A6E95C" w14:textId="77777777"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2B40B6B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2A068039" w14:textId="77777777"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14:paraId="5671D46F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14:paraId="67EF9C56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14:paraId="6E4D6C4D" w14:textId="77777777"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14:paraId="6CAF58BC" w14:textId="77777777" w:rsidR="00811B77" w:rsidRPr="00C13EAB" w:rsidRDefault="00811B77" w:rsidP="00B34BA9"/>
        </w:tc>
      </w:tr>
      <w:tr w:rsidR="00BD77EB" w:rsidRPr="00C13EAB" w14:paraId="10621DB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14:paraId="0339229B" w14:textId="77777777"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 w14:paraId="153FACBC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35" w:name="Text13"/>
                <w:p w14:paraId="41F136A0" w14:textId="77777777"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35"/>
                </w:p>
              </w:tc>
              <w:bookmarkStart w:id="36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14:paraId="5DC9794F" w14:textId="77777777" w:rsidR="00D6695C" w:rsidRP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36"/>
                </w:p>
              </w:tc>
            </w:tr>
          </w:tbl>
          <w:p w14:paraId="46D26464" w14:textId="77777777"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 w14:paraId="68550A5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14:paraId="1F1B5AC3" w14:textId="77777777"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lastRenderedPageBreak/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 w14:paraId="411E3075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14:paraId="7775BDC8" w14:textId="77777777"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14:paraId="7AFEA4C7" w14:textId="77777777"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14:paraId="160461B4" w14:textId="77777777"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14:paraId="4124F029" w14:textId="77777777"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 w14:paraId="51974BE6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14:paraId="3E35D0FF" w14:textId="77777777"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14:paraId="319F8DF8" w14:textId="77777777"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14:paraId="511639EF" w14:textId="77777777"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14:paraId="5CB973AB" w14:textId="77777777" w:rsidR="00A0099A" w:rsidRPr="00C13EAB" w:rsidRDefault="00A0099A" w:rsidP="002E63DC">
                  <w:pPr>
                    <w:spacing w:before="40" w:after="40"/>
                  </w:pPr>
                </w:p>
              </w:tc>
            </w:tr>
            <w:tr w:rsidR="00A0099A" w:rsidRPr="00C13EAB" w14:paraId="619DE916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14:paraId="34479C29" w14:textId="77777777"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14:paraId="3A3E900F" w14:textId="77777777"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14:paraId="0D296E03" w14:textId="77777777"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14:paraId="096E2569" w14:textId="77777777" w:rsidR="00A0099A" w:rsidRPr="00C13EAB" w:rsidRDefault="00A0099A" w:rsidP="002E63DC"/>
              </w:tc>
            </w:tr>
          </w:tbl>
          <w:p w14:paraId="0203D6D3" w14:textId="77777777"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 w14:paraId="1D9AC0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14:paraId="217B3D9F" w14:textId="77777777"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 w14:paraId="414FE863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14:paraId="0FF7D136" w14:textId="77777777"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14:paraId="3121ACEE" w14:textId="77777777"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14:paraId="73F3F5A8" w14:textId="77777777"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14:paraId="71242E02" w14:textId="77777777"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14:paraId="1405E5DC" w14:textId="77777777"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bookmarkStart w:id="37" w:name="Text15"/>
            <w:tr w:rsidR="005F7DD6" w:rsidRPr="00C13EAB" w14:paraId="35FCDE40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14:paraId="3192F209" w14:textId="77777777" w:rsidR="005F7DD6" w:rsidRPr="00C13EAB" w:rsidRDefault="005F7DD6" w:rsidP="002E63D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  <w:bookmarkEnd w:id="37"/>
                </w:p>
                <w:p w14:paraId="6D5C1577" w14:textId="77777777"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14:paraId="00B05A0A" w14:textId="77777777" w:rsidR="005F7DD6" w:rsidRPr="00C13EAB" w:rsidRDefault="005F7DD6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38" w:name="Text16"/>
              <w:tc>
                <w:tcPr>
                  <w:tcW w:w="1080" w:type="dxa"/>
                  <w:vAlign w:val="top"/>
                </w:tcPr>
                <w:p w14:paraId="087AE304" w14:textId="77777777"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  <w:bookmarkEnd w:id="38"/>
                </w:p>
              </w:tc>
              <w:tc>
                <w:tcPr>
                  <w:tcW w:w="1080" w:type="dxa"/>
                  <w:vAlign w:val="top"/>
                </w:tcPr>
                <w:p w14:paraId="6D63B877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14:paraId="25A8926C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bookmarkStart w:id="39" w:name="Text17"/>
              <w:tc>
                <w:tcPr>
                  <w:tcW w:w="2806" w:type="dxa"/>
                  <w:vAlign w:val="top"/>
                </w:tcPr>
                <w:p w14:paraId="4F060BBB" w14:textId="77777777" w:rsidR="005F7DD6" w:rsidRPr="00C13EAB" w:rsidRDefault="005F7DD6" w:rsidP="008F4C3C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  <w:bookmarkEnd w:id="39"/>
                </w:p>
              </w:tc>
            </w:tr>
            <w:tr w:rsidR="005F7DD6" w:rsidRPr="00C13EAB" w14:paraId="06F67DE3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14:paraId="40E70482" w14:textId="77777777"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14:paraId="79A4BF19" w14:textId="77777777"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14:paraId="4044140C" w14:textId="77777777"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14:paraId="0EC1F4D7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14:paraId="41DAA5D6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14:paraId="7C18D263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14:paraId="5F4C2363" w14:textId="77777777"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14:paraId="394816AD" w14:textId="77777777"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 w14:paraId="7CD4897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14:paraId="54E8AC13" w14:textId="77777777"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 w14:paraId="6FDD7A17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14:paraId="7D1E3C86" w14:textId="77777777"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14:paraId="0C04E8E7" w14:textId="77777777"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14:paraId="3367A216" w14:textId="77777777"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14:paraId="29C1FA5D" w14:textId="77777777"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14:paraId="11AE897F" w14:textId="77777777"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 w14:paraId="19F4C6E9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14:paraId="1EA1C3F6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14:paraId="3EE774BB" w14:textId="77777777"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14:paraId="507604E5" w14:textId="77777777"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14:paraId="5AA6B2A9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14:paraId="4820E5B2" w14:textId="77777777"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40" w:name="Text18"/>
              <w:tc>
                <w:tcPr>
                  <w:tcW w:w="900" w:type="dxa"/>
                  <w:vAlign w:val="top"/>
                </w:tcPr>
                <w:p w14:paraId="3118B183" w14:textId="77777777"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  <w:bookmarkEnd w:id="40"/>
                </w:p>
              </w:tc>
              <w:tc>
                <w:tcPr>
                  <w:tcW w:w="2806" w:type="dxa"/>
                  <w:vAlign w:val="top"/>
                </w:tcPr>
                <w:p w14:paraId="1B5EABE2" w14:textId="77777777"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  <w:tr w:rsidR="005F7DD6" w:rsidRPr="00C13EAB" w14:paraId="61851133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14:paraId="5E7F88E6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14:paraId="5DB3B87E" w14:textId="77777777"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14:paraId="52B9AAEA" w14:textId="77777777"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14:paraId="37DEB77D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14:paraId="76320023" w14:textId="77777777"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14:paraId="773C34B9" w14:textId="77777777"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14:paraId="5BBFA0B4" w14:textId="77777777"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14:paraId="48F1BC60" w14:textId="77777777"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 w14:paraId="1CDF647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14:paraId="00AA64DD" w14:textId="77777777"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 w14:paraId="299D0FB1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41" w:name="Text19"/>
                <w:p w14:paraId="23EC2277" w14:textId="77777777" w:rsidR="00D6695C" w:rsidRDefault="00F22B07" w:rsidP="00D6695C">
                  <w:r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41"/>
                </w:p>
                <w:bookmarkStart w:id="42" w:name="Text20"/>
                <w:p w14:paraId="34F30134" w14:textId="77777777"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42"/>
                </w:p>
                <w:bookmarkStart w:id="43" w:name="Text21"/>
                <w:p w14:paraId="6982024A" w14:textId="77777777"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43"/>
                </w:p>
                <w:bookmarkStart w:id="44" w:name="Text22"/>
                <w:p w14:paraId="3B9EC3A3" w14:textId="77777777"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44"/>
                </w:p>
                <w:bookmarkStart w:id="45" w:name="Text23"/>
                <w:p w14:paraId="54C411D7" w14:textId="77777777"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45"/>
                </w:p>
                <w:bookmarkStart w:id="46" w:name="Text24"/>
                <w:p w14:paraId="00ED45D8" w14:textId="77777777"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46"/>
                </w:p>
              </w:tc>
            </w:tr>
          </w:tbl>
          <w:p w14:paraId="096FB0D4" w14:textId="77777777"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 w14:paraId="540E093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14:paraId="411EB25D" w14:textId="77777777"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 w14:paraId="0793F32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bookmarkStart w:id="47" w:name="Text25"/>
                <w:p w14:paraId="51AD7CA7" w14:textId="77777777" w:rsidR="00D6695C" w:rsidRPr="00D6695C" w:rsidRDefault="00F22B07" w:rsidP="00D6695C">
                  <w: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default w:val="[Replace this text with a brief outline of project expectations for key project stakeholders to consider for the nex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outline of project expectations for key project stakeholders to consider for the next review.]</w:t>
                  </w:r>
                  <w:r>
                    <w:fldChar w:fldCharType="end"/>
                  </w:r>
                  <w:bookmarkEnd w:id="47"/>
                </w:p>
              </w:tc>
            </w:tr>
          </w:tbl>
          <w:p w14:paraId="51E4DD63" w14:textId="77777777"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 w14:paraId="2752E07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14:paraId="39844C30" w14:textId="77777777"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 w14:paraId="1DD9F561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48" w:name="Text26"/>
                <w:p w14:paraId="236B92AC" w14:textId="77777777" w:rsidR="00D6695C" w:rsidRDefault="00F22B07" w:rsidP="008F4C3C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48"/>
                </w:p>
                <w:bookmarkStart w:id="49" w:name="Text27"/>
                <w:p w14:paraId="70E6A407" w14:textId="77777777"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49"/>
                </w:p>
                <w:bookmarkStart w:id="50" w:name="Text28"/>
                <w:p w14:paraId="5B2F8EB0" w14:textId="77777777"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50"/>
                </w:p>
                <w:bookmarkStart w:id="51" w:name="Text29"/>
                <w:p w14:paraId="4A81D060" w14:textId="77777777"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51"/>
                </w:p>
                <w:bookmarkStart w:id="52" w:name="Text30"/>
                <w:p w14:paraId="7123D5ED" w14:textId="77777777"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52"/>
                </w:p>
                <w:bookmarkStart w:id="53" w:name="Text31"/>
                <w:p w14:paraId="06D2EA40" w14:textId="77777777"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53"/>
                </w:p>
                <w:bookmarkStart w:id="54" w:name="Text32"/>
                <w:p w14:paraId="6471442F" w14:textId="77777777"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Quality Management Review.]</w:t>
                  </w:r>
                  <w:r>
                    <w:fldChar w:fldCharType="end"/>
                  </w:r>
                  <w:bookmarkEnd w:id="54"/>
                </w:p>
                <w:p w14:paraId="68519BFC" w14:textId="77777777" w:rsidR="00D6695C" w:rsidRPr="00D6695C" w:rsidRDefault="00D6695C" w:rsidP="008F4C3C"/>
              </w:tc>
            </w:tr>
          </w:tbl>
          <w:p w14:paraId="4DA7541E" w14:textId="77777777"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14:paraId="317AC9DE" w14:textId="77777777" w:rsidR="003A1956" w:rsidRDefault="00F925BB" w:rsidP="003A1956">
      <w:pPr>
        <w:spacing w:before="240" w:after="240"/>
        <w:jc w:val="center"/>
      </w:pPr>
      <w:r>
        <w:pict w14:anchorId="0086FEF0">
          <v:shape id="_x0000_i1028" type="#_x0000_t75" style="width:6in;height:7.2pt" o:hrpct="0" o:hralign="center" o:hr="t">
            <v:imagedata r:id="rId8" o:title="BD10290_"/>
          </v:shape>
        </w:pict>
      </w:r>
    </w:p>
    <w:p w14:paraId="4E9F14CD" w14:textId="77777777"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5" w:name="_Toc527953323"/>
      <w:bookmarkStart w:id="56" w:name="_Toc67755745"/>
      <w:bookmarkStart w:id="57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58" w:name="_Toc527953324"/>
      <w:bookmarkEnd w:id="55"/>
      <w:r w:rsidR="00E37DB8" w:rsidRPr="00A951FF">
        <w:rPr>
          <w:sz w:val="26"/>
          <w:szCs w:val="26"/>
        </w:rPr>
        <w:t>PPROVALS</w:t>
      </w:r>
      <w:bookmarkEnd w:id="56"/>
      <w:bookmarkEnd w:id="57"/>
    </w:p>
    <w:p w14:paraId="47EDDD6E" w14:textId="2B2962C4"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CC1559">
        <w:t>Patrick Cedie Adriano</w:t>
      </w:r>
    </w:p>
    <w:p w14:paraId="0B54A074" w14:textId="77777777"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14:paraId="489C2D4D" w14:textId="77777777" w:rsidR="008E1BD5" w:rsidRDefault="008E1BD5" w:rsidP="008E1BD5">
      <w:pPr>
        <w:rPr>
          <w:rFonts w:cs="Arial"/>
        </w:rPr>
      </w:pPr>
    </w:p>
    <w:p w14:paraId="2A82AE6D" w14:textId="77777777"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14:paraId="726A6210" w14:textId="77777777"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14:paraId="7640F12D" w14:textId="77777777"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14:paraId="347144CF" w14:textId="77777777" w:rsidR="008E1BD5" w:rsidRDefault="008E1BD5" w:rsidP="008E1BD5">
      <w:pPr>
        <w:pStyle w:val="FieldText"/>
        <w:ind w:firstLine="1440"/>
      </w:pPr>
      <w:r w:rsidRPr="00160B81">
        <w:t>Client Sponsor</w:t>
      </w:r>
    </w:p>
    <w:p w14:paraId="78697D9B" w14:textId="77777777" w:rsidR="00160B81" w:rsidRDefault="00160B81" w:rsidP="00160B81"/>
    <w:p w14:paraId="02049D4C" w14:textId="77777777" w:rsidR="003A1956" w:rsidRDefault="00F925BB" w:rsidP="003A1956">
      <w:pPr>
        <w:spacing w:before="240" w:after="240"/>
        <w:jc w:val="center"/>
      </w:pPr>
      <w:r>
        <w:pict w14:anchorId="55EEE5F3">
          <v:shape id="_x0000_i1029" type="#_x0000_t75" style="width:6in;height:7.2pt" o:hrpct="0" o:hralign="center" o:hr="t">
            <v:imagedata r:id="rId8" o:title="BD10290_"/>
          </v:shape>
        </w:pict>
      </w:r>
    </w:p>
    <w:p w14:paraId="06131500" w14:textId="77777777" w:rsidR="008E1BD5" w:rsidRPr="00E37DB8" w:rsidRDefault="00A17E8B" w:rsidP="00E37DB8">
      <w:r>
        <w:br w:type="page"/>
      </w:r>
    </w:p>
    <w:p w14:paraId="251950CF" w14:textId="77777777"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9" w:name="_Toc67755746"/>
      <w:bookmarkStart w:id="60" w:name="_Toc77392562"/>
      <w:r w:rsidRPr="00A951FF">
        <w:rPr>
          <w:sz w:val="26"/>
          <w:szCs w:val="26"/>
        </w:rPr>
        <w:lastRenderedPageBreak/>
        <w:t>APPENDICES</w:t>
      </w:r>
      <w:bookmarkEnd w:id="58"/>
      <w:bookmarkEnd w:id="59"/>
      <w:bookmarkEnd w:id="60"/>
    </w:p>
    <w:p w14:paraId="573DDB52" w14:textId="77777777" w:rsidR="00C27667" w:rsidRDefault="00D7046C" w:rsidP="003A1956">
      <w:pPr>
        <w:pStyle w:val="Heading2"/>
        <w:spacing w:before="480" w:after="240"/>
      </w:pPr>
      <w:bookmarkStart w:id="61" w:name="_Toc67755747"/>
      <w:bookmarkStart w:id="62" w:name="_Toc77392563"/>
      <w:r>
        <w:t>Document Guidelines</w:t>
      </w:r>
      <w:bookmarkEnd w:id="61"/>
      <w:bookmarkEnd w:id="62"/>
    </w:p>
    <w:p w14:paraId="7B13CA57" w14:textId="77777777" w:rsidR="00160B81" w:rsidRPr="003A1956" w:rsidRDefault="00160B81" w:rsidP="00160B81">
      <w:pPr>
        <w:ind w:left="590"/>
        <w:rPr>
          <w:rFonts w:cs="Arial"/>
        </w:rPr>
      </w:pPr>
      <w:bookmarkStart w:id="63" w:name="Omitted"/>
      <w:bookmarkStart w:id="64" w:name="_Project_Charter_Document_Sections_O"/>
      <w:bookmarkStart w:id="65" w:name="_Project_Quality_Plan_Sections_Omitt"/>
      <w:bookmarkStart w:id="66" w:name="_Toc527953329"/>
      <w:bookmarkStart w:id="67" w:name="_Toc67755752"/>
      <w:bookmarkEnd w:id="63"/>
      <w:bookmarkEnd w:id="64"/>
      <w:bookmarkEnd w:id="65"/>
    </w:p>
    <w:p w14:paraId="41466331" w14:textId="77777777" w:rsidR="002D5392" w:rsidRDefault="00C27667" w:rsidP="003A1956">
      <w:pPr>
        <w:pStyle w:val="Heading2"/>
        <w:spacing w:before="480" w:after="240"/>
      </w:pPr>
      <w:bookmarkStart w:id="68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66"/>
      <w:bookmarkEnd w:id="67"/>
      <w:bookmarkEnd w:id="68"/>
    </w:p>
    <w:p w14:paraId="445824BE" w14:textId="77777777" w:rsidR="00160B81" w:rsidRPr="003A1956" w:rsidRDefault="00160B81" w:rsidP="00160B81">
      <w:pPr>
        <w:ind w:left="590"/>
        <w:rPr>
          <w:rFonts w:cs="Arial"/>
        </w:rPr>
      </w:pPr>
    </w:p>
    <w:p w14:paraId="048673FB" w14:textId="77777777" w:rsidR="003A1956" w:rsidRDefault="00F925BB" w:rsidP="003A1956">
      <w:pPr>
        <w:spacing w:before="240" w:after="240"/>
        <w:jc w:val="center"/>
      </w:pPr>
      <w:r>
        <w:pict w14:anchorId="48F86DED"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E6D08" w14:textId="77777777" w:rsidR="00014411" w:rsidRDefault="00014411">
      <w:r>
        <w:separator/>
      </w:r>
    </w:p>
  </w:endnote>
  <w:endnote w:type="continuationSeparator" w:id="0">
    <w:p w14:paraId="79AB6749" w14:textId="77777777" w:rsidR="00014411" w:rsidRDefault="00014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EDA90" w14:textId="7FA7798C"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F925BB">
      <w:rPr>
        <w:noProof/>
        <w:sz w:val="18"/>
        <w:szCs w:val="18"/>
      </w:rPr>
      <w:t>7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F925BB">
      <w:rPr>
        <w:noProof/>
        <w:sz w:val="18"/>
        <w:szCs w:val="18"/>
      </w:rPr>
      <w:t>7/1/2018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25ADB" w14:textId="77777777"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14:paraId="38145202" w14:textId="77777777"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14:paraId="7E9AF761" w14:textId="77777777"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44C7F" w14:textId="77777777" w:rsidR="00014411" w:rsidRDefault="00014411">
      <w:r>
        <w:separator/>
      </w:r>
    </w:p>
  </w:footnote>
  <w:footnote w:type="continuationSeparator" w:id="0">
    <w:p w14:paraId="1E55DC1A" w14:textId="77777777" w:rsidR="00014411" w:rsidRDefault="00014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C1A14" w14:textId="77777777"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14:paraId="662130BA" w14:textId="77777777"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7D153A5"/>
    <w:multiLevelType w:val="hybridMultilevel"/>
    <w:tmpl w:val="51F24BBE"/>
    <w:lvl w:ilvl="0" w:tplc="3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6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3"/>
  </w:num>
  <w:num w:numId="9">
    <w:abstractNumId w:val="3"/>
  </w:num>
  <w:num w:numId="10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14411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064B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2E60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3F4995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565F7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51443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3191"/>
    <w:rsid w:val="00955114"/>
    <w:rsid w:val="00957DC8"/>
    <w:rsid w:val="00960EE0"/>
    <w:rsid w:val="009612EB"/>
    <w:rsid w:val="00963A8A"/>
    <w:rsid w:val="009745AD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62BEA"/>
    <w:rsid w:val="00B71FB4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C1559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25BB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B0048D"/>
  <w15:docId w15:val="{52C8ADE1-8433-434E-89DF-8A801D3B6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9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2</TotalTime>
  <Pages>7</Pages>
  <Words>1251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Patrick Cedie Adriano</cp:lastModifiedBy>
  <cp:revision>4</cp:revision>
  <cp:lastPrinted>2004-07-12T06:29:00Z</cp:lastPrinted>
  <dcterms:created xsi:type="dcterms:W3CDTF">2018-07-01T11:24:00Z</dcterms:created>
  <dcterms:modified xsi:type="dcterms:W3CDTF">2018-07-01T11:26:00Z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